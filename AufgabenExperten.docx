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ufgabenliste"/>
        <w:tblW w:w="2770" w:type="pct"/>
        <w:jc w:val="center"/>
        <w:tblLayout w:type="fixed"/>
        <w:tblLook w:val="04A0" w:firstRow="1" w:lastRow="0" w:firstColumn="1" w:lastColumn="0" w:noHBand="0" w:noVBand="1"/>
        <w:tblDescription w:val="Tabelle, die Priorität, Fälligkeitsdatum, Was, Wer, In Bearbeitung und Fertig anzeigt"/>
      </w:tblPr>
      <w:tblGrid>
        <w:gridCol w:w="4327"/>
        <w:gridCol w:w="993"/>
      </w:tblGrid>
      <w:tr w:rsidR="009F4CEC" w:rsidRPr="000F4675" w:rsidTr="0009672D">
        <w:trPr>
          <w:cnfStyle w:val="100000000000" w:firstRow="1" w:lastRow="0" w:firstColumn="0" w:lastColumn="0" w:oddVBand="0" w:evenVBand="0" w:oddHBand="0" w:evenHBand="0" w:firstRowFirstColumn="0" w:firstRowLastColumn="0" w:lastRowFirstColumn="0" w:lastRowLastColumn="0"/>
          <w:jc w:val="center"/>
        </w:trPr>
        <w:tc>
          <w:tcPr>
            <w:tcW w:w="4327" w:type="dxa"/>
          </w:tcPr>
          <w:p w:rsidR="009F4CEC" w:rsidRPr="000F4675" w:rsidRDefault="009F4CEC" w:rsidP="00276C92">
            <w:r>
              <w:t>Aufgabenstellung</w:t>
            </w:r>
          </w:p>
        </w:tc>
        <w:tc>
          <w:tcPr>
            <w:tcW w:w="993" w:type="dxa"/>
          </w:tcPr>
          <w:p w:rsidR="009F4CEC" w:rsidRPr="000F4675" w:rsidRDefault="009F4CEC" w:rsidP="00276C92">
            <w:sdt>
              <w:sdtPr>
                <w:alias w:val="Fertig:"/>
                <w:tag w:val="Fertig:"/>
                <w:id w:val="-555850963"/>
                <w:placeholder>
                  <w:docPart w:val="12D9B4E95BFA41B8A7DD8A0C59468E8A"/>
                </w:placeholder>
                <w:temporary/>
                <w:showingPlcHdr/>
                <w15:appearance w15:val="hidden"/>
              </w:sdtPr>
              <w:sdtContent>
                <w:r w:rsidRPr="000F4675">
                  <w:rPr>
                    <w:lang w:bidi="de-DE"/>
                  </w:rPr>
                  <w:t>Fertig</w:t>
                </w:r>
              </w:sdtContent>
            </w:sdt>
          </w:p>
        </w:tc>
      </w:tr>
      <w:tr w:rsidR="009F4CEC" w:rsidRPr="000F4675" w:rsidTr="0009672D">
        <w:trPr>
          <w:jc w:val="center"/>
        </w:trPr>
        <w:tc>
          <w:tcPr>
            <w:tcW w:w="4327" w:type="dxa"/>
          </w:tcPr>
          <w:p w:rsidR="009F4CEC" w:rsidRPr="000F4675" w:rsidRDefault="009F4CEC" w:rsidP="001B6C29">
            <w:r>
              <w:t>Repository herunterladen</w:t>
            </w:r>
          </w:p>
        </w:tc>
        <w:tc>
          <w:tcPr>
            <w:tcW w:w="993" w:type="dxa"/>
          </w:tcPr>
          <w:p w:rsidR="009F4CEC" w:rsidRPr="000F4675" w:rsidRDefault="009F4CEC" w:rsidP="00D37A3D"/>
        </w:tc>
      </w:tr>
      <w:tr w:rsidR="009F4CEC" w:rsidRPr="000F4675" w:rsidTr="0009672D">
        <w:trPr>
          <w:jc w:val="center"/>
        </w:trPr>
        <w:tc>
          <w:tcPr>
            <w:tcW w:w="4327" w:type="dxa"/>
          </w:tcPr>
          <w:p w:rsidR="009F4CEC" w:rsidRDefault="009F4CEC" w:rsidP="001B6C29">
            <w:r>
              <w:t xml:space="preserve">Neuen </w:t>
            </w:r>
            <w:proofErr w:type="spellStart"/>
            <w:r>
              <w:t>branch</w:t>
            </w:r>
            <w:proofErr w:type="spellEnd"/>
            <w:r>
              <w:t xml:space="preserve"> erstellen</w:t>
            </w:r>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r>
              <w:t xml:space="preserve">Implementiert </w:t>
            </w:r>
            <w:proofErr w:type="spellStart"/>
            <w:r>
              <w:t>css</w:t>
            </w:r>
            <w:proofErr w:type="spellEnd"/>
            <w:r>
              <w:t xml:space="preserve"> </w:t>
            </w:r>
            <w:proofErr w:type="spellStart"/>
            <w:r>
              <w:t>bootstrap</w:t>
            </w:r>
            <w:proofErr w:type="spellEnd"/>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r>
              <w:t>Commit erstellen</w:t>
            </w:r>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proofErr w:type="spellStart"/>
            <w:r>
              <w:t>styled</w:t>
            </w:r>
            <w:proofErr w:type="spellEnd"/>
            <w:r>
              <w:t xml:space="preserve"> die Seite mit </w:t>
            </w:r>
            <w:proofErr w:type="spellStart"/>
            <w:r>
              <w:t>boostrap</w:t>
            </w:r>
            <w:proofErr w:type="spellEnd"/>
            <w:r>
              <w:t xml:space="preserve"> Klassen</w:t>
            </w:r>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r>
              <w:t>Commit erstellen</w:t>
            </w:r>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r>
              <w:t>Auf Remote pushen</w:t>
            </w:r>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r>
              <w:t xml:space="preserve">Erstellt </w:t>
            </w:r>
            <w:proofErr w:type="gramStart"/>
            <w:r>
              <w:t>eine .</w:t>
            </w:r>
            <w:proofErr w:type="spellStart"/>
            <w:r>
              <w:t>gitignore</w:t>
            </w:r>
            <w:proofErr w:type="spellEnd"/>
            <w:proofErr w:type="gramEnd"/>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r>
              <w:t>Füge die .</w:t>
            </w:r>
            <w:proofErr w:type="spellStart"/>
            <w:r>
              <w:t>docx</w:t>
            </w:r>
            <w:proofErr w:type="spellEnd"/>
            <w:r>
              <w:t xml:space="preserve"> in </w:t>
            </w:r>
            <w:proofErr w:type="gramStart"/>
            <w:r>
              <w:t>die .</w:t>
            </w:r>
            <w:proofErr w:type="spellStart"/>
            <w:r>
              <w:t>gitignore</w:t>
            </w:r>
            <w:proofErr w:type="spellEnd"/>
            <w:proofErr w:type="gramEnd"/>
            <w:r>
              <w:t xml:space="preserve"> ein</w:t>
            </w:r>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r>
              <w:t>Lösche die .</w:t>
            </w:r>
            <w:proofErr w:type="spellStart"/>
            <w:r>
              <w:t>docx</w:t>
            </w:r>
            <w:proofErr w:type="spellEnd"/>
            <w:r>
              <w:t xml:space="preserve"> auf dem </w:t>
            </w:r>
            <w:proofErr w:type="spellStart"/>
            <w:r>
              <w:t>git</w:t>
            </w:r>
            <w:proofErr w:type="spellEnd"/>
            <w:r>
              <w:t xml:space="preserve"> </w:t>
            </w:r>
            <w:proofErr w:type="spellStart"/>
            <w:r>
              <w:t>tracking</w:t>
            </w:r>
            <w:proofErr w:type="spellEnd"/>
          </w:p>
        </w:tc>
        <w:tc>
          <w:tcPr>
            <w:tcW w:w="993" w:type="dxa"/>
          </w:tcPr>
          <w:p w:rsidR="009F4CEC" w:rsidRPr="000F4675" w:rsidRDefault="009F4CEC" w:rsidP="001B6C29"/>
        </w:tc>
      </w:tr>
      <w:tr w:rsidR="009F4CEC" w:rsidRPr="000F4675" w:rsidTr="0009672D">
        <w:trPr>
          <w:jc w:val="center"/>
        </w:trPr>
        <w:tc>
          <w:tcPr>
            <w:tcW w:w="4327" w:type="dxa"/>
          </w:tcPr>
          <w:p w:rsidR="009F4CEC" w:rsidRDefault="009F4CEC" w:rsidP="001B6C29">
            <w:r>
              <w:t>Auf Remote pushen</w:t>
            </w:r>
          </w:p>
        </w:tc>
        <w:tc>
          <w:tcPr>
            <w:tcW w:w="993" w:type="dxa"/>
          </w:tcPr>
          <w:p w:rsidR="009F4CEC" w:rsidRPr="000F4675" w:rsidRDefault="009F4CEC" w:rsidP="001B6C29"/>
        </w:tc>
      </w:tr>
      <w:tr w:rsidR="009F4CEC" w:rsidRPr="000F4675" w:rsidTr="0009672D">
        <w:trPr>
          <w:jc w:val="center"/>
        </w:trPr>
        <w:tc>
          <w:tcPr>
            <w:tcW w:w="4327" w:type="dxa"/>
          </w:tcPr>
          <w:p w:rsidR="009F4CEC" w:rsidRPr="000F4675" w:rsidRDefault="009F4CEC" w:rsidP="001B6C29">
            <w:r>
              <w:t>Überprüfe, ob die .</w:t>
            </w:r>
            <w:proofErr w:type="spellStart"/>
            <w:r>
              <w:t>docx</w:t>
            </w:r>
            <w:proofErr w:type="spellEnd"/>
            <w:r>
              <w:t xml:space="preserve"> remote gelöscht wurde</w:t>
            </w:r>
          </w:p>
        </w:tc>
        <w:tc>
          <w:tcPr>
            <w:tcW w:w="993" w:type="dxa"/>
          </w:tcPr>
          <w:p w:rsidR="009F4CEC" w:rsidRPr="000F4675" w:rsidRDefault="009F4CEC" w:rsidP="001B6C29"/>
        </w:tc>
      </w:tr>
    </w:tbl>
    <w:p w:rsidR="000A320F" w:rsidRPr="000F4675" w:rsidRDefault="000A320F">
      <w:bookmarkStart w:id="0" w:name="_GoBack"/>
      <w:bookmarkEnd w:id="0"/>
    </w:p>
    <w:sectPr w:rsidR="000A320F" w:rsidRPr="000F4675" w:rsidSect="006B2D02">
      <w:headerReference w:type="default" r:id="rId7"/>
      <w:footerReference w:type="default" r:id="rId8"/>
      <w:headerReference w:type="first" r:id="rId9"/>
      <w:footerReference w:type="first" r:id="rId10"/>
      <w:pgSz w:w="11906" w:h="16838" w:code="9"/>
      <w:pgMar w:top="2790" w:right="1152" w:bottom="4234" w:left="1152"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9DD" w:rsidRDefault="001569DD" w:rsidP="00750308">
      <w:r>
        <w:separator/>
      </w:r>
    </w:p>
  </w:endnote>
  <w:endnote w:type="continuationSeparator" w:id="0">
    <w:p w:rsidR="001569DD" w:rsidRDefault="001569DD"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ußzeilentabelle"/>
    </w:tblPr>
    <w:tblGrid>
      <w:gridCol w:w="9602"/>
    </w:tblGrid>
    <w:tr w:rsidR="00477C2D" w:rsidTr="00D37A3D">
      <w:trPr>
        <w:trHeight w:hRule="exact" w:val="1656"/>
      </w:trPr>
      <w:sdt>
        <w:sdtPr>
          <w:alias w:val="Notizen – Fortsetzungsseiten:"/>
          <w:tag w:val="Notizen – Fortsetzungsseiten:"/>
          <w:id w:val="105857651"/>
          <w:placeholder>
            <w:docPart w:val="D2544D04C58D4947A6A2969857019533"/>
          </w:placeholder>
          <w:temporary/>
          <w:showingPlcHdr/>
          <w15:appearance w15:val="hidden"/>
        </w:sdtPr>
        <w:sdtEndPr/>
        <w:sdtContent>
          <w:tc>
            <w:tcPr>
              <w:tcW w:w="9936" w:type="dxa"/>
              <w:shd w:val="clear" w:color="auto" w:fill="EAF1DD" w:themeFill="accent3" w:themeFillTint="33"/>
              <w:tcMar>
                <w:top w:w="115" w:type="dxa"/>
                <w:bottom w:w="72" w:type="dxa"/>
              </w:tcMar>
            </w:tcPr>
            <w:p w:rsidR="00477C2D" w:rsidRPr="000A320F" w:rsidRDefault="002D42B7" w:rsidP="002D42B7">
              <w:pPr>
                <w:pStyle w:val="Fuzeile"/>
              </w:pPr>
              <w:r w:rsidRPr="002D42B7">
                <w:rPr>
                  <w:lang w:bidi="de-DE"/>
                </w:rPr>
                <w:t>Die Formatvorlagen in diesem Dokument wurden so angepasst, dass sie der Textformatierung auf dieser Seite entsprechen. Schauen Sie sich auf der Registerkarte "Start" des Menübands die Formatvorlagen an, um die benötigte Formatierung mit nur einem Tippen anzuwenden.</w:t>
              </w:r>
            </w:p>
          </w:tc>
        </w:sdtContent>
      </w:sdt>
    </w:tr>
    <w:tr w:rsidR="00477C2D" w:rsidTr="00D37A3D">
      <w:sdt>
        <w:sdtPr>
          <w:alias w:val="Notizentitel:"/>
          <w:tag w:val="Notizentitel:"/>
          <w:id w:val="1328396751"/>
          <w:placeholder>
            <w:docPart w:val="E257BE08C7904AE0A0620B3F288EF298"/>
          </w:placeholder>
          <w:temporary/>
          <w:showingPlcHdr/>
          <w15:appearance w15:val="hidden"/>
        </w:sdtPr>
        <w:sdtEndPr/>
        <w:sdtContent>
          <w:tc>
            <w:tcPr>
              <w:tcW w:w="9936" w:type="dxa"/>
              <w:shd w:val="clear" w:color="auto" w:fill="EAF1DD" w:themeFill="accent3" w:themeFillTint="33"/>
            </w:tcPr>
            <w:p w:rsidR="00477C2D" w:rsidRPr="00F938EB" w:rsidRDefault="002D42B7" w:rsidP="002D42B7">
              <w:pPr>
                <w:pStyle w:val="berschrift2"/>
              </w:pPr>
              <w:r>
                <w:rPr>
                  <w:lang w:bidi="de-DE"/>
                </w:rPr>
                <w:t>Notizen</w:t>
              </w:r>
            </w:p>
          </w:tc>
        </w:sdtContent>
      </w:sdt>
    </w:tr>
  </w:tbl>
  <w:p w:rsidR="00AF3394" w:rsidRPr="00170DF3" w:rsidRDefault="001569DD" w:rsidP="00117F4C">
    <w:pPr>
      <w:pStyle w:val="Fuzeile"/>
      <w:jc w:val="center"/>
      <w:rPr>
        <w:caps/>
        <w:noProof/>
      </w:rPr>
    </w:pPr>
    <w:sdt>
      <w:sdtPr>
        <w:id w:val="1698268188"/>
        <w:docPartObj>
          <w:docPartGallery w:val="Page Numbers (Bottom of Page)"/>
          <w:docPartUnique/>
        </w:docPartObj>
      </w:sdtPr>
      <w:sdtEndPr/>
      <w:sdtContent>
        <w:r w:rsidR="00170DF3" w:rsidRPr="00117F4C">
          <w:rPr>
            <w:lang w:bidi="de-DE"/>
          </w:rPr>
          <w:fldChar w:fldCharType="begin"/>
        </w:r>
        <w:r w:rsidR="00170DF3" w:rsidRPr="00117F4C">
          <w:rPr>
            <w:lang w:bidi="de-DE"/>
          </w:rPr>
          <w:instrText xml:space="preserve"> PAGE   \* MERGEFORMAT </w:instrText>
        </w:r>
        <w:r w:rsidR="00170DF3" w:rsidRPr="00117F4C">
          <w:rPr>
            <w:lang w:bidi="de-DE"/>
          </w:rPr>
          <w:fldChar w:fldCharType="separate"/>
        </w:r>
        <w:r w:rsidR="000F4675">
          <w:rPr>
            <w:noProof/>
            <w:lang w:bidi="de-DE"/>
          </w:rPr>
          <w:t>2</w:t>
        </w:r>
        <w:r w:rsidR="00170DF3" w:rsidRPr="00117F4C">
          <w:rPr>
            <w:lang w:bidi="de-D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ußzeilentabelle"/>
    </w:tblPr>
    <w:tblGrid>
      <w:gridCol w:w="9602"/>
    </w:tblGrid>
    <w:tr w:rsidR="004E4EEA" w:rsidTr="00963059">
      <w:trPr>
        <w:trHeight w:hRule="exact" w:val="1656"/>
      </w:trPr>
      <w:tc>
        <w:tcPr>
          <w:tcW w:w="9936" w:type="dxa"/>
          <w:shd w:val="clear" w:color="auto" w:fill="EAF1DD" w:themeFill="accent3" w:themeFillTint="33"/>
          <w:tcMar>
            <w:top w:w="115" w:type="dxa"/>
            <w:bottom w:w="72" w:type="dxa"/>
          </w:tcMar>
        </w:tcPr>
        <w:p w:rsidR="001B6C29" w:rsidRDefault="001569DD" w:rsidP="00877074">
          <w:pPr>
            <w:pStyle w:val="Fuzeile"/>
          </w:pPr>
          <w:hyperlink r:id="rId1" w:history="1">
            <w:r w:rsidR="001B6C29" w:rsidRPr="00CC0B4C">
              <w:rPr>
                <w:rStyle w:val="Hyperlink"/>
              </w:rPr>
              <w:t>https://github.com/Yousefi313/git-schulung</w:t>
            </w:r>
          </w:hyperlink>
        </w:p>
        <w:p w:rsidR="001B6C29" w:rsidRPr="00877074" w:rsidRDefault="001B6C29" w:rsidP="00877074">
          <w:pPr>
            <w:pStyle w:val="Fuzeile"/>
          </w:pPr>
        </w:p>
      </w:tc>
    </w:tr>
    <w:tr w:rsidR="004E4EEA" w:rsidTr="00963059">
      <w:sdt>
        <w:sdtPr>
          <w:alias w:val="Notizentitel:"/>
          <w:tag w:val="Notizentitel:"/>
          <w:id w:val="-333068854"/>
          <w:placeholder>
            <w:docPart w:val="0F1C0B64AB08493B86A41B324A1F3EBD"/>
          </w:placeholder>
          <w:temporary/>
          <w:showingPlcHdr/>
          <w15:appearance w15:val="hidden"/>
        </w:sdtPr>
        <w:sdtEndPr/>
        <w:sdtContent>
          <w:tc>
            <w:tcPr>
              <w:tcW w:w="9936" w:type="dxa"/>
              <w:shd w:val="clear" w:color="auto" w:fill="EAF1DD" w:themeFill="accent3" w:themeFillTint="33"/>
            </w:tcPr>
            <w:p w:rsidR="004E4EEA" w:rsidRPr="009A5E01" w:rsidRDefault="002D42B7" w:rsidP="002D42B7">
              <w:pPr>
                <w:pStyle w:val="berschrift2"/>
              </w:pPr>
              <w:r>
                <w:rPr>
                  <w:lang w:bidi="de-DE"/>
                </w:rPr>
                <w:t>Notizen</w:t>
              </w:r>
            </w:p>
          </w:tc>
        </w:sdtContent>
      </w:sdt>
    </w:tr>
  </w:tbl>
  <w:p w:rsidR="005A4058" w:rsidRDefault="005A4058" w:rsidP="00D37A3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9DD" w:rsidRDefault="001569DD" w:rsidP="00750308">
      <w:r>
        <w:separator/>
      </w:r>
    </w:p>
  </w:footnote>
  <w:footnote w:type="continuationSeparator" w:id="0">
    <w:p w:rsidR="001569DD" w:rsidRDefault="001569DD"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fgabenliste:"/>
      <w:tag w:val="Aufgabenliste:"/>
      <w:id w:val="227042303"/>
      <w:placeholder>
        <w:docPart w:val="90A1ECD58A98460DAE29C23016BDF29F"/>
      </w:placeholder>
      <w:temporary/>
      <w:showingPlcHdr/>
      <w15:appearance w15:val="hidden"/>
    </w:sdtPr>
    <w:sdtEndPr/>
    <w:sdtContent>
      <w:p w:rsidR="00750308" w:rsidRDefault="00486FDB" w:rsidP="00486FDB">
        <w:pPr>
          <w:pStyle w:val="Kopfzeile"/>
        </w:pPr>
        <w:r>
          <w:rPr>
            <w:lang w:bidi="de-DE"/>
          </w:rPr>
          <w:t>Aufgabenliste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fgabenliste:"/>
      <w:tag w:val="Aufgabenliste:"/>
      <w:id w:val="1159110948"/>
      <w:placeholder>
        <w:docPart w:val="CE5F94D2870B4A3C8D7E63731A79CC3A"/>
      </w:placeholder>
      <w:temporary/>
      <w:showingPlcHdr/>
      <w15:appearance w15:val="hidden"/>
    </w:sdtPr>
    <w:sdtEndPr/>
    <w:sdtContent>
      <w:p w:rsidR="00DA3CB0" w:rsidRPr="009A5E01" w:rsidRDefault="009A5E01" w:rsidP="009A5E01">
        <w:pPr>
          <w:pStyle w:val="Kopfzeile"/>
        </w:pPr>
        <w:r>
          <w:rPr>
            <w:lang w:bidi="de-DE"/>
          </w:rPr>
          <w:t>Aufgabenliste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01"/>
    <w:rsid w:val="00040546"/>
    <w:rsid w:val="000602BE"/>
    <w:rsid w:val="0009672D"/>
    <w:rsid w:val="000A320F"/>
    <w:rsid w:val="000B1256"/>
    <w:rsid w:val="000E1932"/>
    <w:rsid w:val="000F4675"/>
    <w:rsid w:val="00117F4C"/>
    <w:rsid w:val="00150154"/>
    <w:rsid w:val="001569DD"/>
    <w:rsid w:val="00170DF3"/>
    <w:rsid w:val="00175FDF"/>
    <w:rsid w:val="001A1FE3"/>
    <w:rsid w:val="001B2D3F"/>
    <w:rsid w:val="001B6C29"/>
    <w:rsid w:val="002070D0"/>
    <w:rsid w:val="00273BFC"/>
    <w:rsid w:val="00276C92"/>
    <w:rsid w:val="00293B83"/>
    <w:rsid w:val="002D276E"/>
    <w:rsid w:val="002D42B7"/>
    <w:rsid w:val="003A793C"/>
    <w:rsid w:val="003E4B56"/>
    <w:rsid w:val="00415776"/>
    <w:rsid w:val="00477C2D"/>
    <w:rsid w:val="00486FDB"/>
    <w:rsid w:val="004E4EEA"/>
    <w:rsid w:val="00553891"/>
    <w:rsid w:val="005A4058"/>
    <w:rsid w:val="005B2EF6"/>
    <w:rsid w:val="006A3CE7"/>
    <w:rsid w:val="006B2D02"/>
    <w:rsid w:val="006E7AE9"/>
    <w:rsid w:val="00715A77"/>
    <w:rsid w:val="00730DEB"/>
    <w:rsid w:val="0074568D"/>
    <w:rsid w:val="00750308"/>
    <w:rsid w:val="007B3F7B"/>
    <w:rsid w:val="007B72F3"/>
    <w:rsid w:val="00877074"/>
    <w:rsid w:val="00963059"/>
    <w:rsid w:val="00965336"/>
    <w:rsid w:val="009A5E01"/>
    <w:rsid w:val="009F4CEC"/>
    <w:rsid w:val="00A30601"/>
    <w:rsid w:val="00AF3394"/>
    <w:rsid w:val="00AF7949"/>
    <w:rsid w:val="00B6370E"/>
    <w:rsid w:val="00B82D89"/>
    <w:rsid w:val="00B9314E"/>
    <w:rsid w:val="00BF1EDD"/>
    <w:rsid w:val="00BF1FB2"/>
    <w:rsid w:val="00C6319D"/>
    <w:rsid w:val="00C81D06"/>
    <w:rsid w:val="00D37A3D"/>
    <w:rsid w:val="00DA0AFE"/>
    <w:rsid w:val="00DA3CB0"/>
    <w:rsid w:val="00E97B73"/>
    <w:rsid w:val="00EB232B"/>
    <w:rsid w:val="00F53C9C"/>
    <w:rsid w:val="00F53E0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E1202"/>
  <w15:chartTrackingRefBased/>
  <w15:docId w15:val="{DA6C1902-CF1A-4DE3-8B5D-92017F99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15776"/>
  </w:style>
  <w:style w:type="paragraph" w:styleId="berschrift1">
    <w:name w:val="heading 1"/>
    <w:basedOn w:val="Standard"/>
    <w:next w:val="Standard"/>
    <w:link w:val="berschrift1Zchn"/>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berschrift2">
    <w:name w:val="heading 2"/>
    <w:basedOn w:val="Standard"/>
    <w:next w:val="Standard"/>
    <w:link w:val="berschrift2Zchn"/>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berschrift3">
    <w:name w:val="heading 3"/>
    <w:basedOn w:val="Standard"/>
    <w:next w:val="Standard"/>
    <w:link w:val="berschrift3Zchn"/>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berschrift4">
    <w:name w:val="heading 4"/>
    <w:basedOn w:val="Standard"/>
    <w:next w:val="Standard"/>
    <w:link w:val="berschrift4Zchn"/>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berschrift5">
    <w:name w:val="heading 5"/>
    <w:basedOn w:val="Standard"/>
    <w:next w:val="Standard"/>
    <w:link w:val="berschrift5Zchn"/>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berschrift6">
    <w:name w:val="heading 6"/>
    <w:basedOn w:val="Standard"/>
    <w:next w:val="Standard"/>
    <w:link w:val="berschrift6Zchn"/>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berschrift7">
    <w:name w:val="heading 7"/>
    <w:basedOn w:val="Standard"/>
    <w:next w:val="Standard"/>
    <w:link w:val="berschrift7Zchn"/>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berschrift8">
    <w:name w:val="heading 8"/>
    <w:basedOn w:val="Standard"/>
    <w:next w:val="Standard"/>
    <w:link w:val="berschrift8Zchn"/>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berschrift9">
    <w:name w:val="heading 9"/>
    <w:basedOn w:val="Standard"/>
    <w:next w:val="Standard"/>
    <w:link w:val="berschrift9Zchn"/>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krotextZchn">
    <w:name w:val="Makrotext Zchn"/>
    <w:basedOn w:val="Absatz-Standardschriftart"/>
    <w:link w:val="Makrotext"/>
    <w:uiPriority w:val="99"/>
    <w:semiHidden/>
    <w:rsid w:val="00FE213D"/>
    <w:rPr>
      <w:rFonts w:ascii="Consolas" w:hAnsi="Consolas"/>
      <w:color w:val="365F91" w:themeColor="accent1" w:themeShade="BF"/>
      <w:szCs w:val="20"/>
    </w:rPr>
  </w:style>
  <w:style w:type="paragraph" w:styleId="Kopfzeile">
    <w:name w:val="header"/>
    <w:basedOn w:val="Standard"/>
    <w:link w:val="KopfzeileZchn"/>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berschrift3Zchn">
    <w:name w:val="Überschrift 3 Zchn"/>
    <w:basedOn w:val="Absatz-Standardschriftart"/>
    <w:link w:val="berschrift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KopfzeileZchn">
    <w:name w:val="Kopfzeile Zchn"/>
    <w:basedOn w:val="Absatz-Standardschriftart"/>
    <w:link w:val="Kopfzeile"/>
    <w:uiPriority w:val="99"/>
    <w:rsid w:val="003A793C"/>
    <w:rPr>
      <w:caps/>
      <w:color w:val="4F6228" w:themeColor="accent3" w:themeShade="80"/>
      <w:spacing w:val="10"/>
      <w:sz w:val="96"/>
      <w:shd w:val="clear" w:color="auto" w:fill="FDE9D9" w:themeFill="accent6" w:themeFillTint="33"/>
    </w:rPr>
  </w:style>
  <w:style w:type="paragraph" w:styleId="Fuzeile">
    <w:name w:val="footer"/>
    <w:basedOn w:val="Standard"/>
    <w:link w:val="FuzeileZchn"/>
    <w:uiPriority w:val="99"/>
    <w:unhideWhenUsed/>
    <w:qFormat/>
    <w:rsid w:val="00477C2D"/>
    <w:pPr>
      <w:spacing w:before="120"/>
    </w:pPr>
  </w:style>
  <w:style w:type="character" w:customStyle="1" w:styleId="FuzeileZchn">
    <w:name w:val="Fußzeile Zchn"/>
    <w:basedOn w:val="Absatz-Standardschriftart"/>
    <w:link w:val="Fuzeile"/>
    <w:uiPriority w:val="99"/>
    <w:rsid w:val="00477C2D"/>
  </w:style>
  <w:style w:type="table" w:styleId="Tabellenraster">
    <w:name w:val="Table Grid"/>
    <w:basedOn w:val="NormaleTabelle"/>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ufgabenliste">
    <w:name w:val="Aufgabenliste"/>
    <w:basedOn w:val="NormaleTabelle"/>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Untertitel">
    <w:name w:val="Subtitle"/>
    <w:basedOn w:val="Standard"/>
    <w:link w:val="UntertitelZchn"/>
    <w:uiPriority w:val="11"/>
    <w:semiHidden/>
    <w:unhideWhenUsed/>
    <w:qFormat/>
    <w:rsid w:val="000E1932"/>
    <w:pPr>
      <w:numPr>
        <w:ilvl w:val="1"/>
      </w:numPr>
    </w:pPr>
    <w:rPr>
      <w:rFonts w:eastAsiaTheme="minorEastAsia"/>
      <w:color w:val="5A5A5A" w:themeColor="text1" w:themeTint="A5"/>
    </w:rPr>
  </w:style>
  <w:style w:type="character" w:customStyle="1" w:styleId="UntertitelZchn">
    <w:name w:val="Untertitel Zchn"/>
    <w:basedOn w:val="Absatz-Standardschriftart"/>
    <w:link w:val="Untertitel"/>
    <w:uiPriority w:val="11"/>
    <w:semiHidden/>
    <w:rsid w:val="000E1932"/>
    <w:rPr>
      <w:rFonts w:eastAsiaTheme="minorEastAsia"/>
      <w:color w:val="5A5A5A" w:themeColor="text1" w:themeTint="A5"/>
    </w:rPr>
  </w:style>
  <w:style w:type="paragraph" w:styleId="Sprechblasentext">
    <w:name w:val="Balloon Text"/>
    <w:basedOn w:val="Standard"/>
    <w:link w:val="SprechblasentextZchn"/>
    <w:uiPriority w:val="99"/>
    <w:semiHidden/>
    <w:unhideWhenUsed/>
    <w:rsid w:val="00C81D06"/>
    <w:rPr>
      <w:rFonts w:ascii="Segoe UI" w:hAnsi="Segoe UI" w:cs="Segoe UI"/>
      <w:szCs w:val="18"/>
    </w:rPr>
  </w:style>
  <w:style w:type="character" w:customStyle="1" w:styleId="berschrift1Zchn">
    <w:name w:val="Überschrift 1 Zchn"/>
    <w:basedOn w:val="Absatz-Standardschriftart"/>
    <w:link w:val="berschrift1"/>
    <w:uiPriority w:val="9"/>
    <w:rsid w:val="000E1932"/>
    <w:rPr>
      <w:rFonts w:asciiTheme="majorHAnsi" w:eastAsiaTheme="majorEastAsia" w:hAnsiTheme="majorHAnsi" w:cstheme="majorBidi"/>
      <w:caps/>
      <w:color w:val="4F6228" w:themeColor="accent3" w:themeShade="80"/>
      <w:szCs w:val="32"/>
    </w:rPr>
  </w:style>
  <w:style w:type="character" w:customStyle="1" w:styleId="SprechblasentextZchn">
    <w:name w:val="Sprechblasentext Zchn"/>
    <w:basedOn w:val="Absatz-Standardschriftart"/>
    <w:link w:val="Sprechblasentext"/>
    <w:uiPriority w:val="99"/>
    <w:semiHidden/>
    <w:rsid w:val="00C81D06"/>
    <w:rPr>
      <w:rFonts w:ascii="Segoe UI" w:hAnsi="Segoe UI" w:cs="Segoe UI"/>
      <w:szCs w:val="18"/>
    </w:rPr>
  </w:style>
  <w:style w:type="character" w:customStyle="1" w:styleId="berschrift2Zchn">
    <w:name w:val="Überschrift 2 Zchn"/>
    <w:basedOn w:val="Absatz-Standardschriftart"/>
    <w:link w:val="berschrift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berschrift4Zchn">
    <w:name w:val="Überschrift 4 Zchn"/>
    <w:basedOn w:val="Absatz-Standardschriftart"/>
    <w:link w:val="berschrift4"/>
    <w:uiPriority w:val="9"/>
    <w:semiHidden/>
    <w:rsid w:val="00C81D06"/>
    <w:rPr>
      <w:rFonts w:asciiTheme="majorHAnsi" w:eastAsiaTheme="majorEastAsia" w:hAnsiTheme="majorHAnsi" w:cstheme="majorBidi"/>
      <w:i/>
      <w:iCs/>
      <w:color w:val="4F6228" w:themeColor="accent3" w:themeShade="80"/>
    </w:rPr>
  </w:style>
  <w:style w:type="character" w:customStyle="1" w:styleId="berschrift5Zchn">
    <w:name w:val="Überschrift 5 Zchn"/>
    <w:basedOn w:val="Absatz-Standardschriftart"/>
    <w:link w:val="berschrift5"/>
    <w:uiPriority w:val="9"/>
    <w:semiHidden/>
    <w:rsid w:val="00C81D06"/>
    <w:rPr>
      <w:rFonts w:asciiTheme="majorHAnsi" w:eastAsiaTheme="majorEastAsia" w:hAnsiTheme="majorHAnsi" w:cstheme="majorBidi"/>
      <w:b/>
      <w:color w:val="4F6228" w:themeColor="accent3" w:themeShade="80"/>
    </w:rPr>
  </w:style>
  <w:style w:type="character" w:customStyle="1" w:styleId="berschrift6Zchn">
    <w:name w:val="Überschrift 6 Zchn"/>
    <w:basedOn w:val="Absatz-Standardschriftart"/>
    <w:link w:val="berschrift6"/>
    <w:uiPriority w:val="9"/>
    <w:semiHidden/>
    <w:rsid w:val="00C81D06"/>
    <w:rPr>
      <w:rFonts w:asciiTheme="majorHAnsi" w:eastAsiaTheme="majorEastAsia" w:hAnsiTheme="majorHAnsi" w:cstheme="majorBidi"/>
      <w:color w:val="984806" w:themeColor="accent6" w:themeShade="80"/>
    </w:rPr>
  </w:style>
  <w:style w:type="character" w:customStyle="1" w:styleId="berschrift7Zchn">
    <w:name w:val="Überschrift 7 Zchn"/>
    <w:basedOn w:val="Absatz-Standardschriftart"/>
    <w:link w:val="berschrift7"/>
    <w:uiPriority w:val="9"/>
    <w:semiHidden/>
    <w:rsid w:val="00C81D06"/>
    <w:rPr>
      <w:rFonts w:asciiTheme="majorHAnsi" w:eastAsiaTheme="majorEastAsia" w:hAnsiTheme="majorHAnsi" w:cstheme="majorBidi"/>
      <w:i/>
      <w:iCs/>
      <w:color w:val="984806" w:themeColor="accent6" w:themeShade="80"/>
    </w:rPr>
  </w:style>
  <w:style w:type="character" w:customStyle="1" w:styleId="berschrift8Zchn">
    <w:name w:val="Überschrift 8 Zchn"/>
    <w:basedOn w:val="Absatz-Standardschriftart"/>
    <w:link w:val="berschrift8"/>
    <w:uiPriority w:val="9"/>
    <w:semiHidden/>
    <w:rsid w:val="00C81D06"/>
    <w:rPr>
      <w:rFonts w:asciiTheme="majorHAnsi" w:eastAsiaTheme="majorEastAsia" w:hAnsiTheme="majorHAnsi" w:cstheme="majorBidi"/>
      <w:b/>
      <w:color w:val="984806" w:themeColor="accent6" w:themeShade="80"/>
      <w:szCs w:val="21"/>
    </w:rPr>
  </w:style>
  <w:style w:type="character" w:customStyle="1" w:styleId="berschrift9Zchn">
    <w:name w:val="Überschrift 9 Zchn"/>
    <w:basedOn w:val="Absatz-Standardschriftart"/>
    <w:link w:val="berschrift9"/>
    <w:uiPriority w:val="9"/>
    <w:semiHidden/>
    <w:rsid w:val="00C81D06"/>
    <w:rPr>
      <w:rFonts w:asciiTheme="majorHAnsi" w:eastAsiaTheme="majorEastAsia" w:hAnsiTheme="majorHAnsi" w:cstheme="majorBidi"/>
      <w:b/>
      <w:i/>
      <w:iCs/>
      <w:color w:val="984806" w:themeColor="accent6" w:themeShade="80"/>
      <w:szCs w:val="21"/>
    </w:rPr>
  </w:style>
  <w:style w:type="paragraph" w:styleId="Beschriftung">
    <w:name w:val="caption"/>
    <w:basedOn w:val="Standard"/>
    <w:next w:val="Standard"/>
    <w:uiPriority w:val="35"/>
    <w:semiHidden/>
    <w:unhideWhenUsed/>
    <w:qFormat/>
    <w:rsid w:val="00C81D06"/>
    <w:pPr>
      <w:spacing w:after="200"/>
    </w:pPr>
    <w:rPr>
      <w:i/>
      <w:iCs/>
      <w:color w:val="1F497D" w:themeColor="text2"/>
      <w:szCs w:val="18"/>
    </w:rPr>
  </w:style>
  <w:style w:type="paragraph" w:styleId="Inhaltsverzeichnisberschrift">
    <w:name w:val="TOC Heading"/>
    <w:basedOn w:val="berschrift1"/>
    <w:next w:val="Standard"/>
    <w:uiPriority w:val="39"/>
    <w:semiHidden/>
    <w:unhideWhenUsed/>
    <w:qFormat/>
    <w:rsid w:val="00C81D06"/>
    <w:pPr>
      <w:outlineLvl w:val="9"/>
    </w:pPr>
    <w:rPr>
      <w:caps w:val="0"/>
    </w:rPr>
  </w:style>
  <w:style w:type="paragraph" w:styleId="Textkrper3">
    <w:name w:val="Body Text 3"/>
    <w:basedOn w:val="Standard"/>
    <w:link w:val="Textkrper3Zchn"/>
    <w:uiPriority w:val="99"/>
    <w:semiHidden/>
    <w:unhideWhenUsed/>
    <w:rsid w:val="00C81D06"/>
    <w:pPr>
      <w:spacing w:after="120"/>
    </w:pPr>
    <w:rPr>
      <w:szCs w:val="16"/>
    </w:rPr>
  </w:style>
  <w:style w:type="character" w:customStyle="1" w:styleId="Textkrper3Zchn">
    <w:name w:val="Textkörper 3 Zchn"/>
    <w:basedOn w:val="Absatz-Standardschriftart"/>
    <w:link w:val="Textkrper3"/>
    <w:uiPriority w:val="99"/>
    <w:semiHidden/>
    <w:rsid w:val="00C81D06"/>
    <w:rPr>
      <w:szCs w:val="16"/>
    </w:rPr>
  </w:style>
  <w:style w:type="paragraph" w:styleId="Textkrper-Einzug3">
    <w:name w:val="Body Text Indent 3"/>
    <w:basedOn w:val="Standard"/>
    <w:link w:val="Textkrper-Einzug3Zchn"/>
    <w:uiPriority w:val="99"/>
    <w:semiHidden/>
    <w:unhideWhenUsed/>
    <w:rsid w:val="00C81D06"/>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81D06"/>
    <w:rPr>
      <w:szCs w:val="16"/>
    </w:rPr>
  </w:style>
  <w:style w:type="character" w:styleId="Kommentarzeichen">
    <w:name w:val="annotation reference"/>
    <w:basedOn w:val="Absatz-Standardschriftart"/>
    <w:uiPriority w:val="99"/>
    <w:semiHidden/>
    <w:unhideWhenUsed/>
    <w:rsid w:val="00C81D06"/>
    <w:rPr>
      <w:sz w:val="22"/>
      <w:szCs w:val="16"/>
    </w:rPr>
  </w:style>
  <w:style w:type="paragraph" w:styleId="Kommentartext">
    <w:name w:val="annotation text"/>
    <w:basedOn w:val="Standard"/>
    <w:link w:val="KommentartextZchn"/>
    <w:uiPriority w:val="99"/>
    <w:semiHidden/>
    <w:unhideWhenUsed/>
    <w:rsid w:val="00C81D06"/>
    <w:rPr>
      <w:szCs w:val="20"/>
    </w:rPr>
  </w:style>
  <w:style w:type="character" w:customStyle="1" w:styleId="KommentartextZchn">
    <w:name w:val="Kommentartext Zchn"/>
    <w:basedOn w:val="Absatz-Standardschriftart"/>
    <w:link w:val="Kommentartext"/>
    <w:uiPriority w:val="99"/>
    <w:semiHidden/>
    <w:rsid w:val="00C81D06"/>
    <w:rPr>
      <w:szCs w:val="20"/>
    </w:rPr>
  </w:style>
  <w:style w:type="paragraph" w:styleId="Kommentarthema">
    <w:name w:val="annotation subject"/>
    <w:basedOn w:val="Kommentartext"/>
    <w:next w:val="Kommentartext"/>
    <w:link w:val="KommentarthemaZchn"/>
    <w:uiPriority w:val="99"/>
    <w:semiHidden/>
    <w:unhideWhenUsed/>
    <w:rsid w:val="00C81D06"/>
    <w:rPr>
      <w:b/>
      <w:bCs/>
    </w:rPr>
  </w:style>
  <w:style w:type="character" w:customStyle="1" w:styleId="KommentarthemaZchn">
    <w:name w:val="Kommentarthema Zchn"/>
    <w:basedOn w:val="KommentartextZchn"/>
    <w:link w:val="Kommentarthema"/>
    <w:uiPriority w:val="99"/>
    <w:semiHidden/>
    <w:rsid w:val="00C81D06"/>
    <w:rPr>
      <w:b/>
      <w:bCs/>
      <w:szCs w:val="20"/>
    </w:rPr>
  </w:style>
  <w:style w:type="paragraph" w:styleId="Dokumentstruktur">
    <w:name w:val="Document Map"/>
    <w:basedOn w:val="Standard"/>
    <w:link w:val="DokumentstrukturZchn"/>
    <w:uiPriority w:val="99"/>
    <w:semiHidden/>
    <w:unhideWhenUsed/>
    <w:rsid w:val="00C81D06"/>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81D06"/>
    <w:rPr>
      <w:rFonts w:ascii="Segoe UI" w:hAnsi="Segoe UI" w:cs="Segoe UI"/>
      <w:szCs w:val="16"/>
    </w:rPr>
  </w:style>
  <w:style w:type="paragraph" w:styleId="Endnotentext">
    <w:name w:val="endnote text"/>
    <w:basedOn w:val="Standard"/>
    <w:link w:val="EndnotentextZchn"/>
    <w:uiPriority w:val="99"/>
    <w:semiHidden/>
    <w:unhideWhenUsed/>
    <w:rsid w:val="00C81D06"/>
    <w:rPr>
      <w:szCs w:val="20"/>
    </w:rPr>
  </w:style>
  <w:style w:type="character" w:customStyle="1" w:styleId="EndnotentextZchn">
    <w:name w:val="Endnotentext Zchn"/>
    <w:basedOn w:val="Absatz-Standardschriftart"/>
    <w:link w:val="Endnotentext"/>
    <w:uiPriority w:val="99"/>
    <w:semiHidden/>
    <w:rsid w:val="00C81D06"/>
    <w:rPr>
      <w:szCs w:val="20"/>
    </w:rPr>
  </w:style>
  <w:style w:type="paragraph" w:styleId="Umschlagabsenderadresse">
    <w:name w:val="envelope return"/>
    <w:basedOn w:val="Standard"/>
    <w:uiPriority w:val="99"/>
    <w:semiHidden/>
    <w:unhideWhenUsed/>
    <w:rsid w:val="00C81D06"/>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C81D06"/>
    <w:rPr>
      <w:szCs w:val="20"/>
    </w:rPr>
  </w:style>
  <w:style w:type="character" w:customStyle="1" w:styleId="FunotentextZchn">
    <w:name w:val="Fußnotentext Zchn"/>
    <w:basedOn w:val="Absatz-Standardschriftart"/>
    <w:link w:val="Funotentext"/>
    <w:uiPriority w:val="99"/>
    <w:semiHidden/>
    <w:rsid w:val="00C81D06"/>
    <w:rPr>
      <w:szCs w:val="20"/>
    </w:rPr>
  </w:style>
  <w:style w:type="character" w:styleId="HTMLCode">
    <w:name w:val="HTML Code"/>
    <w:basedOn w:val="Absatz-Standardschriftart"/>
    <w:uiPriority w:val="99"/>
    <w:semiHidden/>
    <w:unhideWhenUsed/>
    <w:rsid w:val="00C81D06"/>
    <w:rPr>
      <w:rFonts w:ascii="Consolas" w:hAnsi="Consolas"/>
      <w:sz w:val="22"/>
      <w:szCs w:val="20"/>
    </w:rPr>
  </w:style>
  <w:style w:type="character" w:styleId="HTMLTastatur">
    <w:name w:val="HTML Keyboard"/>
    <w:basedOn w:val="Absatz-Standardschriftart"/>
    <w:uiPriority w:val="99"/>
    <w:semiHidden/>
    <w:unhideWhenUsed/>
    <w:rsid w:val="00C81D06"/>
    <w:rPr>
      <w:rFonts w:ascii="Consolas" w:hAnsi="Consolas"/>
      <w:sz w:val="22"/>
      <w:szCs w:val="20"/>
    </w:rPr>
  </w:style>
  <w:style w:type="character" w:styleId="HTMLSchreibmaschine">
    <w:name w:val="HTML Typewriter"/>
    <w:basedOn w:val="Absatz-Standardschriftart"/>
    <w:uiPriority w:val="99"/>
    <w:semiHidden/>
    <w:unhideWhenUsed/>
    <w:rsid w:val="00C81D06"/>
    <w:rPr>
      <w:rFonts w:ascii="Consolas" w:hAnsi="Consolas"/>
      <w:sz w:val="22"/>
      <w:szCs w:val="20"/>
    </w:rPr>
  </w:style>
  <w:style w:type="paragraph" w:styleId="HTMLVorformatiert">
    <w:name w:val="HTML Preformatted"/>
    <w:basedOn w:val="Standard"/>
    <w:link w:val="HTMLVorformatiertZchn"/>
    <w:uiPriority w:val="99"/>
    <w:semiHidden/>
    <w:unhideWhenUsed/>
    <w:rsid w:val="00C81D06"/>
    <w:rPr>
      <w:rFonts w:ascii="Consolas" w:hAnsi="Consolas"/>
      <w:szCs w:val="20"/>
    </w:rPr>
  </w:style>
  <w:style w:type="character" w:customStyle="1" w:styleId="HTMLVorformatiertZchn">
    <w:name w:val="HTML Vorformatiert Zchn"/>
    <w:basedOn w:val="Absatz-Standardschriftart"/>
    <w:link w:val="HTMLVorformatiert"/>
    <w:uiPriority w:val="99"/>
    <w:semiHidden/>
    <w:rsid w:val="00C81D06"/>
    <w:rPr>
      <w:rFonts w:ascii="Consolas" w:hAnsi="Consolas"/>
      <w:szCs w:val="20"/>
    </w:rPr>
  </w:style>
  <w:style w:type="paragraph" w:styleId="NurText">
    <w:name w:val="Plain Text"/>
    <w:basedOn w:val="Standard"/>
    <w:link w:val="NurTextZchn"/>
    <w:uiPriority w:val="99"/>
    <w:semiHidden/>
    <w:unhideWhenUsed/>
    <w:rsid w:val="00C81D06"/>
    <w:rPr>
      <w:rFonts w:ascii="Consolas" w:hAnsi="Consolas"/>
      <w:szCs w:val="21"/>
    </w:rPr>
  </w:style>
  <w:style w:type="character" w:customStyle="1" w:styleId="NurTextZchn">
    <w:name w:val="Nur Text Zchn"/>
    <w:basedOn w:val="Absatz-Standardschriftart"/>
    <w:link w:val="NurText"/>
    <w:uiPriority w:val="99"/>
    <w:semiHidden/>
    <w:rsid w:val="00C81D06"/>
    <w:rPr>
      <w:rFonts w:ascii="Consolas" w:hAnsi="Consolas"/>
      <w:szCs w:val="21"/>
    </w:rPr>
  </w:style>
  <w:style w:type="table" w:styleId="Gitternetztabelle1hellAkzent3">
    <w:name w:val="Grid Table 1 Light Accent 3"/>
    <w:basedOn w:val="NormaleTabelle"/>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iverVerweis">
    <w:name w:val="Intense Reference"/>
    <w:basedOn w:val="Absatz-Standardschriftart"/>
    <w:uiPriority w:val="32"/>
    <w:semiHidden/>
    <w:unhideWhenUsed/>
    <w:qFormat/>
    <w:rsid w:val="00C6319D"/>
    <w:rPr>
      <w:b/>
      <w:bCs/>
      <w:caps w:val="0"/>
      <w:smallCaps/>
      <w:color w:val="244061" w:themeColor="accent1" w:themeShade="80"/>
      <w:spacing w:val="5"/>
    </w:rPr>
  </w:style>
  <w:style w:type="character" w:styleId="IntensiveHervorhebung">
    <w:name w:val="Intense Emphasis"/>
    <w:basedOn w:val="Absatz-Standardschriftart"/>
    <w:uiPriority w:val="21"/>
    <w:semiHidden/>
    <w:unhideWhenUsed/>
    <w:qFormat/>
    <w:rsid w:val="00C6319D"/>
    <w:rPr>
      <w:i/>
      <w:iCs/>
      <w:color w:val="244061" w:themeColor="accent1" w:themeShade="80"/>
    </w:rPr>
  </w:style>
  <w:style w:type="paragraph" w:styleId="IntensivesZitat">
    <w:name w:val="Intense Quote"/>
    <w:basedOn w:val="Standard"/>
    <w:next w:val="Standard"/>
    <w:link w:val="IntensivesZitatZchn"/>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ivesZitatZchn">
    <w:name w:val="Intensives Zitat Zchn"/>
    <w:basedOn w:val="Absatz-Standardschriftart"/>
    <w:link w:val="IntensivesZitat"/>
    <w:uiPriority w:val="30"/>
    <w:semiHidden/>
    <w:rsid w:val="00C6319D"/>
    <w:rPr>
      <w:i/>
      <w:iCs/>
      <w:color w:val="244061" w:themeColor="accent1" w:themeShade="80"/>
    </w:rPr>
  </w:style>
  <w:style w:type="paragraph" w:styleId="Blocktext">
    <w:name w:val="Block Text"/>
    <w:basedOn w:val="Standard"/>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tzhaltertext">
    <w:name w:val="Placeholder Text"/>
    <w:basedOn w:val="Absatz-Standardschriftart"/>
    <w:uiPriority w:val="99"/>
    <w:semiHidden/>
    <w:rsid w:val="00415776"/>
    <w:rPr>
      <w:color w:val="595959" w:themeColor="text1" w:themeTint="A6"/>
    </w:rPr>
  </w:style>
  <w:style w:type="character" w:styleId="Hyperlink">
    <w:name w:val="Hyperlink"/>
    <w:basedOn w:val="Absatz-Standardschriftart"/>
    <w:uiPriority w:val="99"/>
    <w:unhideWhenUsed/>
    <w:rsid w:val="001B6C29"/>
    <w:rPr>
      <w:color w:val="0000FF" w:themeColor="hyperlink"/>
      <w:u w:val="single"/>
    </w:rPr>
  </w:style>
  <w:style w:type="character" w:styleId="NichtaufgelsteErwhnung">
    <w:name w:val="Unresolved Mention"/>
    <w:basedOn w:val="Absatz-Standardschriftart"/>
    <w:uiPriority w:val="99"/>
    <w:semiHidden/>
    <w:unhideWhenUsed/>
    <w:rsid w:val="001B6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Yousefi313/git-schulu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Remote.V2\AppData\Microsoft\Templates\Einfache%20Aufgabenlis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5F94D2870B4A3C8D7E63731A79CC3A"/>
        <w:category>
          <w:name w:val="Allgemein"/>
          <w:gallery w:val="placeholder"/>
        </w:category>
        <w:types>
          <w:type w:val="bbPlcHdr"/>
        </w:types>
        <w:behaviors>
          <w:behavior w:val="content"/>
        </w:behaviors>
        <w:guid w:val="{180A2C82-D0F6-4AB5-BD17-D1DCFD2DEC7C}"/>
      </w:docPartPr>
      <w:docPartBody>
        <w:p w:rsidR="0058492B" w:rsidRDefault="008E4218" w:rsidP="008E4218">
          <w:pPr>
            <w:pStyle w:val="CE5F94D2870B4A3C8D7E63731A79CC3A"/>
          </w:pPr>
          <w:r w:rsidRPr="000F4675">
            <w:rPr>
              <w:lang w:bidi="de-DE"/>
            </w:rPr>
            <w:t>Priorität</w:t>
          </w:r>
        </w:p>
      </w:docPartBody>
    </w:docPart>
    <w:docPart>
      <w:docPartPr>
        <w:name w:val="90A1ECD58A98460DAE29C23016BDF29F"/>
        <w:category>
          <w:name w:val="Allgemein"/>
          <w:gallery w:val="placeholder"/>
        </w:category>
        <w:types>
          <w:type w:val="bbPlcHdr"/>
        </w:types>
        <w:behaviors>
          <w:behavior w:val="content"/>
        </w:behaviors>
        <w:guid w:val="{EA7F2C1A-606C-4CFB-A8C1-E1B84C3B3AA7}"/>
      </w:docPartPr>
      <w:docPartBody>
        <w:p w:rsidR="0058492B" w:rsidRDefault="008E4218" w:rsidP="008E4218">
          <w:pPr>
            <w:pStyle w:val="90A1ECD58A98460DAE29C23016BDF29F"/>
          </w:pPr>
          <w:r w:rsidRPr="000F4675">
            <w:rPr>
              <w:lang w:bidi="de-DE"/>
            </w:rPr>
            <w:t>Was</w:t>
          </w:r>
        </w:p>
      </w:docPartBody>
    </w:docPart>
    <w:docPart>
      <w:docPartPr>
        <w:name w:val="D2544D04C58D4947A6A2969857019533"/>
        <w:category>
          <w:name w:val="Allgemein"/>
          <w:gallery w:val="placeholder"/>
        </w:category>
        <w:types>
          <w:type w:val="bbPlcHdr"/>
        </w:types>
        <w:behaviors>
          <w:behavior w:val="content"/>
        </w:behaviors>
        <w:guid w:val="{60D7FA15-DF25-43C9-AC8F-85B679EC04C5}"/>
      </w:docPartPr>
      <w:docPartBody>
        <w:p w:rsidR="0058492B" w:rsidRDefault="008E4218" w:rsidP="008E4218">
          <w:pPr>
            <w:pStyle w:val="D2544D04C58D4947A6A2969857019533"/>
          </w:pPr>
          <w:r w:rsidRPr="000F4675">
            <w:rPr>
              <w:lang w:bidi="de-DE"/>
            </w:rPr>
            <w:t>Wer</w:t>
          </w:r>
        </w:p>
      </w:docPartBody>
    </w:docPart>
    <w:docPart>
      <w:docPartPr>
        <w:name w:val="E257BE08C7904AE0A0620B3F288EF298"/>
        <w:category>
          <w:name w:val="Allgemein"/>
          <w:gallery w:val="placeholder"/>
        </w:category>
        <w:types>
          <w:type w:val="bbPlcHdr"/>
        </w:types>
        <w:behaviors>
          <w:behavior w:val="content"/>
        </w:behaviors>
        <w:guid w:val="{25E8E09A-0381-4F92-B3E9-E9CB7AF62E8C}"/>
      </w:docPartPr>
      <w:docPartBody>
        <w:p w:rsidR="0058492B" w:rsidRDefault="008E4218" w:rsidP="008E4218">
          <w:pPr>
            <w:pStyle w:val="E257BE08C7904AE0A0620B3F288EF298"/>
          </w:pPr>
          <w:r w:rsidRPr="000F4675">
            <w:rPr>
              <w:lang w:bidi="de-DE"/>
            </w:rPr>
            <w:t>In Bearbeitung</w:t>
          </w:r>
        </w:p>
      </w:docPartBody>
    </w:docPart>
    <w:docPart>
      <w:docPartPr>
        <w:name w:val="0F1C0B64AB08493B86A41B324A1F3EBD"/>
        <w:category>
          <w:name w:val="Allgemein"/>
          <w:gallery w:val="placeholder"/>
        </w:category>
        <w:types>
          <w:type w:val="bbPlcHdr"/>
        </w:types>
        <w:behaviors>
          <w:behavior w:val="content"/>
        </w:behaviors>
        <w:guid w:val="{60425F49-FB1D-440B-9746-16482D369F8E}"/>
      </w:docPartPr>
      <w:docPartBody>
        <w:p w:rsidR="0058492B" w:rsidRDefault="008E4218" w:rsidP="008E4218">
          <w:pPr>
            <w:pStyle w:val="0F1C0B64AB08493B86A41B324A1F3EBD"/>
          </w:pPr>
          <w:r w:rsidRPr="000F4675">
            <w:rPr>
              <w:lang w:bidi="de-DE"/>
            </w:rPr>
            <w:t>Fertig</w:t>
          </w:r>
        </w:p>
      </w:docPartBody>
    </w:docPart>
    <w:docPart>
      <w:docPartPr>
        <w:name w:val="12D9B4E95BFA41B8A7DD8A0C59468E8A"/>
        <w:category>
          <w:name w:val="Allgemein"/>
          <w:gallery w:val="placeholder"/>
        </w:category>
        <w:types>
          <w:type w:val="bbPlcHdr"/>
        </w:types>
        <w:behaviors>
          <w:behavior w:val="content"/>
        </w:behaviors>
        <w:guid w:val="{385D4CBF-F79C-4A86-A6B9-A5F03C499831}"/>
      </w:docPartPr>
      <w:docPartBody>
        <w:p w:rsidR="00000000" w:rsidRDefault="007C0F17" w:rsidP="007C0F17">
          <w:pPr>
            <w:pStyle w:val="12D9B4E95BFA41B8A7DD8A0C59468E8A"/>
          </w:pPr>
          <w:r w:rsidRPr="000F4675">
            <w:rPr>
              <w:lang w:bidi="de-DE"/>
            </w:rPr>
            <w:t>Fertig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18"/>
    <w:rsid w:val="0058492B"/>
    <w:rsid w:val="007C0F17"/>
    <w:rsid w:val="008E4218"/>
    <w:rsid w:val="00C316E9"/>
    <w:rsid w:val="00F87B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CF5D41B9A64B02BFAF27C4FB9B39A5">
    <w:name w:val="0FCF5D41B9A64B02BFAF27C4FB9B39A5"/>
  </w:style>
  <w:style w:type="paragraph" w:customStyle="1" w:styleId="FF20029DC944489C97D3B16E1E144E5E">
    <w:name w:val="FF20029DC944489C97D3B16E1E144E5E"/>
  </w:style>
  <w:style w:type="paragraph" w:customStyle="1" w:styleId="8208C8FA39A045F1ACA9529EBBA4F43F">
    <w:name w:val="8208C8FA39A045F1ACA9529EBBA4F43F"/>
  </w:style>
  <w:style w:type="paragraph" w:customStyle="1" w:styleId="86F9861603E942E9B9014B6B3EA36C23">
    <w:name w:val="86F9861603E942E9B9014B6B3EA36C23"/>
  </w:style>
  <w:style w:type="paragraph" w:customStyle="1" w:styleId="500B87F6D2C34E8B8344FA8D04ECB46F">
    <w:name w:val="500B87F6D2C34E8B8344FA8D04ECB46F"/>
  </w:style>
  <w:style w:type="paragraph" w:customStyle="1" w:styleId="0F594354FFED4F84941086A2A02A401B">
    <w:name w:val="0F594354FFED4F84941086A2A02A401B"/>
  </w:style>
  <w:style w:type="paragraph" w:customStyle="1" w:styleId="10743556C2E943469373A295A182D7DC">
    <w:name w:val="10743556C2E943469373A295A182D7DC"/>
  </w:style>
  <w:style w:type="paragraph" w:customStyle="1" w:styleId="D7CE0419EEEB4C589F89748CA22576D7">
    <w:name w:val="D7CE0419EEEB4C589F89748CA22576D7"/>
  </w:style>
  <w:style w:type="paragraph" w:customStyle="1" w:styleId="9D44740999B04BB5A9E28ECBD9773590">
    <w:name w:val="9D44740999B04BB5A9E28ECBD9773590"/>
  </w:style>
  <w:style w:type="paragraph" w:customStyle="1" w:styleId="32F4F6237CFD4326B952B4AC0DE24CB8">
    <w:name w:val="32F4F6237CFD4326B952B4AC0DE24CB8"/>
  </w:style>
  <w:style w:type="paragraph" w:customStyle="1" w:styleId="41C682B388AC4F1CAF27B66CD26FDB83">
    <w:name w:val="41C682B388AC4F1CAF27B66CD26FDB83"/>
  </w:style>
  <w:style w:type="paragraph" w:customStyle="1" w:styleId="5616A59DC6084227B1E741C1828CFF21">
    <w:name w:val="5616A59DC6084227B1E741C1828CFF21"/>
  </w:style>
  <w:style w:type="paragraph" w:customStyle="1" w:styleId="335EAF5A52034C1A8D61F9998BB6B456">
    <w:name w:val="335EAF5A52034C1A8D61F9998BB6B456"/>
  </w:style>
  <w:style w:type="paragraph" w:customStyle="1" w:styleId="A6CB3ADD061E4B7A83BAA78F976AB4A9">
    <w:name w:val="A6CB3ADD061E4B7A83BAA78F976AB4A9"/>
  </w:style>
  <w:style w:type="paragraph" w:customStyle="1" w:styleId="3F1C7AF26E54444C9A78006FF1D08E50">
    <w:name w:val="3F1C7AF26E54444C9A78006FF1D08E50"/>
  </w:style>
  <w:style w:type="paragraph" w:customStyle="1" w:styleId="CD78197842114F3C94E0C957F6F78A7E">
    <w:name w:val="CD78197842114F3C94E0C957F6F78A7E"/>
  </w:style>
  <w:style w:type="paragraph" w:customStyle="1" w:styleId="393E19E9531542C08DBF2B9946C7E0F5">
    <w:name w:val="393E19E9531542C08DBF2B9946C7E0F5"/>
  </w:style>
  <w:style w:type="paragraph" w:customStyle="1" w:styleId="9C258D5EB2AF49918C26685B83FB0D29">
    <w:name w:val="9C258D5EB2AF49918C26685B83FB0D29"/>
  </w:style>
  <w:style w:type="paragraph" w:customStyle="1" w:styleId="22A44C06A3C04CB99B7804C289B927BF">
    <w:name w:val="22A44C06A3C04CB99B7804C289B927BF"/>
  </w:style>
  <w:style w:type="paragraph" w:customStyle="1" w:styleId="0910C6830B24456CBF55CFEF12099FEA">
    <w:name w:val="0910C6830B24456CBF55CFEF12099FEA"/>
  </w:style>
  <w:style w:type="paragraph" w:customStyle="1" w:styleId="FF5C6A633A434221A3B8C05B5515438F">
    <w:name w:val="FF5C6A633A434221A3B8C05B5515438F"/>
  </w:style>
  <w:style w:type="paragraph" w:customStyle="1" w:styleId="A16EA4CC0C7D48769C76625A2F4B2C04">
    <w:name w:val="A16EA4CC0C7D48769C76625A2F4B2C04"/>
  </w:style>
  <w:style w:type="paragraph" w:customStyle="1" w:styleId="5146D535237D41E891BEF8E4430E8B03">
    <w:name w:val="5146D535237D41E891BEF8E4430E8B03"/>
  </w:style>
  <w:style w:type="paragraph" w:customStyle="1" w:styleId="C5E90D0C9C784A779175F4E3367BA5CB">
    <w:name w:val="C5E90D0C9C784A779175F4E3367BA5CB"/>
  </w:style>
  <w:style w:type="paragraph" w:customStyle="1" w:styleId="BCB259B156F24CC3895053DC5ECE9155">
    <w:name w:val="BCB259B156F24CC3895053DC5ECE9155"/>
  </w:style>
  <w:style w:type="paragraph" w:customStyle="1" w:styleId="BF758583F4B04B2AB413C974DD83C9E0">
    <w:name w:val="BF758583F4B04B2AB413C974DD83C9E0"/>
  </w:style>
  <w:style w:type="paragraph" w:customStyle="1" w:styleId="20360CB82F444891B12F7763B340985B">
    <w:name w:val="20360CB82F444891B12F7763B340985B"/>
  </w:style>
  <w:style w:type="paragraph" w:customStyle="1" w:styleId="FAC1E27073484F7AABAF18D5D6ECEF9F">
    <w:name w:val="FAC1E27073484F7AABAF18D5D6ECEF9F"/>
  </w:style>
  <w:style w:type="paragraph" w:customStyle="1" w:styleId="178EFFFA8E8D4D1295508B732AD208F9">
    <w:name w:val="178EFFFA8E8D4D1295508B732AD208F9"/>
  </w:style>
  <w:style w:type="paragraph" w:customStyle="1" w:styleId="371A8A3947C546E09C386D5C7BC3276F">
    <w:name w:val="371A8A3947C546E09C386D5C7BC3276F"/>
  </w:style>
  <w:style w:type="paragraph" w:customStyle="1" w:styleId="6F9CF4F10FFE401EA50AA828AD577006">
    <w:name w:val="6F9CF4F10FFE401EA50AA828AD577006"/>
  </w:style>
  <w:style w:type="paragraph" w:customStyle="1" w:styleId="708700BC022643F69023432918CE4879">
    <w:name w:val="708700BC022643F69023432918CE4879"/>
  </w:style>
  <w:style w:type="paragraph" w:customStyle="1" w:styleId="9072514EC81C4019A68B03AB801A2543">
    <w:name w:val="9072514EC81C4019A68B03AB801A2543"/>
  </w:style>
  <w:style w:type="paragraph" w:customStyle="1" w:styleId="73E4DCB0F9B34695BB336FEC141CAAD3">
    <w:name w:val="73E4DCB0F9B34695BB336FEC141CAAD3"/>
  </w:style>
  <w:style w:type="paragraph" w:customStyle="1" w:styleId="758CC9D31FA447C8894583FD1FA9BC01">
    <w:name w:val="758CC9D31FA447C8894583FD1FA9BC01"/>
  </w:style>
  <w:style w:type="paragraph" w:customStyle="1" w:styleId="3BB54628469443B098AA333F03371D0C">
    <w:name w:val="3BB54628469443B098AA333F03371D0C"/>
  </w:style>
  <w:style w:type="paragraph" w:customStyle="1" w:styleId="6DF9833574BF4322B71A7AF09209EEB5">
    <w:name w:val="6DF9833574BF4322B71A7AF09209EEB5"/>
  </w:style>
  <w:style w:type="paragraph" w:customStyle="1" w:styleId="F315DE68D52C426D9C0EC394F1D7F2AD">
    <w:name w:val="F315DE68D52C426D9C0EC394F1D7F2AD"/>
  </w:style>
  <w:style w:type="paragraph" w:customStyle="1" w:styleId="A973FEEE7D59400990B4A2228E49CF3C">
    <w:name w:val="A973FEEE7D59400990B4A2228E49CF3C"/>
  </w:style>
  <w:style w:type="paragraph" w:customStyle="1" w:styleId="01785D662ED542E1A805F74B51EFF5FB">
    <w:name w:val="01785D662ED542E1A805F74B51EFF5FB"/>
  </w:style>
  <w:style w:type="paragraph" w:customStyle="1" w:styleId="8AAE3EB34B5B45BC94101644F534F1BC">
    <w:name w:val="8AAE3EB34B5B45BC94101644F534F1BC"/>
  </w:style>
  <w:style w:type="paragraph" w:customStyle="1" w:styleId="49AE626A994848F8A53A07ABFF7DE2F9">
    <w:name w:val="49AE626A994848F8A53A07ABFF7DE2F9"/>
  </w:style>
  <w:style w:type="paragraph" w:customStyle="1" w:styleId="C943965A89424698806C365EF2F52C38">
    <w:name w:val="C943965A89424698806C365EF2F52C38"/>
  </w:style>
  <w:style w:type="paragraph" w:customStyle="1" w:styleId="A10C1E298AEC42DB85325DFACE9FFB5F">
    <w:name w:val="A10C1E298AEC42DB85325DFACE9FFB5F"/>
  </w:style>
  <w:style w:type="paragraph" w:customStyle="1" w:styleId="7DF7D110FDB3412F8CF445383D9352CF">
    <w:name w:val="7DF7D110FDB3412F8CF445383D9352CF"/>
  </w:style>
  <w:style w:type="paragraph" w:customStyle="1" w:styleId="75C745AC57914A2C86345DE26FC8B803">
    <w:name w:val="75C745AC57914A2C86345DE26FC8B803"/>
  </w:style>
  <w:style w:type="paragraph" w:customStyle="1" w:styleId="C1DDE8D06C30471EA7F34300F620622C">
    <w:name w:val="C1DDE8D06C30471EA7F34300F620622C"/>
  </w:style>
  <w:style w:type="paragraph" w:customStyle="1" w:styleId="400BF787FAD14CB8AA7B8AA7C66C872E">
    <w:name w:val="400BF787FAD14CB8AA7B8AA7C66C872E"/>
  </w:style>
  <w:style w:type="paragraph" w:customStyle="1" w:styleId="E467E3790AB94A418E22057A9938CA62">
    <w:name w:val="E467E3790AB94A418E22057A9938CA62"/>
  </w:style>
  <w:style w:type="paragraph" w:customStyle="1" w:styleId="4331E192B76E4FA18771B58F49EEAC9D">
    <w:name w:val="4331E192B76E4FA18771B58F49EEAC9D"/>
  </w:style>
  <w:style w:type="paragraph" w:customStyle="1" w:styleId="2D0328AC36CA4B7ABE4BEA4D556E7B52">
    <w:name w:val="2D0328AC36CA4B7ABE4BEA4D556E7B52"/>
  </w:style>
  <w:style w:type="paragraph" w:customStyle="1" w:styleId="705360D537F747958DBA51A17D87A81B">
    <w:name w:val="705360D537F747958DBA51A17D87A81B"/>
  </w:style>
  <w:style w:type="paragraph" w:customStyle="1" w:styleId="5BB1EFDB232144408A3E523AF0255F11">
    <w:name w:val="5BB1EFDB232144408A3E523AF0255F11"/>
  </w:style>
  <w:style w:type="paragraph" w:customStyle="1" w:styleId="4BE149B60AD547B48513BEEA496A1158">
    <w:name w:val="4BE149B60AD547B48513BEEA496A1158"/>
  </w:style>
  <w:style w:type="paragraph" w:customStyle="1" w:styleId="0296D1318C7E499DA2DDE2E72E692431">
    <w:name w:val="0296D1318C7E499DA2DDE2E72E692431"/>
  </w:style>
  <w:style w:type="paragraph" w:customStyle="1" w:styleId="BB0B67DF4A6340A393524D9E5F6D8345">
    <w:name w:val="BB0B67DF4A6340A393524D9E5F6D8345"/>
  </w:style>
  <w:style w:type="paragraph" w:customStyle="1" w:styleId="70573CCFD7794E01A84DBE192952B3CC">
    <w:name w:val="70573CCFD7794E01A84DBE192952B3CC"/>
  </w:style>
  <w:style w:type="paragraph" w:customStyle="1" w:styleId="F6759DED13A54D9CA10A9B9698D2CB6E">
    <w:name w:val="F6759DED13A54D9CA10A9B9698D2CB6E"/>
  </w:style>
  <w:style w:type="paragraph" w:customStyle="1" w:styleId="E9ED4DFC0D7F4828B54F2C98F5DC1382">
    <w:name w:val="E9ED4DFC0D7F4828B54F2C98F5DC1382"/>
  </w:style>
  <w:style w:type="paragraph" w:customStyle="1" w:styleId="D5AD081D480845D59669B1BC248E06BC">
    <w:name w:val="D5AD081D480845D59669B1BC248E06BC"/>
  </w:style>
  <w:style w:type="paragraph" w:customStyle="1" w:styleId="2E84880D674945FC867E2A25F81F3570">
    <w:name w:val="2E84880D674945FC867E2A25F81F3570"/>
  </w:style>
  <w:style w:type="paragraph" w:customStyle="1" w:styleId="43E69998DDFC4C00AD10F04C6C1D2B78">
    <w:name w:val="43E69998DDFC4C00AD10F04C6C1D2B78"/>
  </w:style>
  <w:style w:type="paragraph" w:customStyle="1" w:styleId="A9B68370600941A5BEF2DC9407FC9D90">
    <w:name w:val="A9B68370600941A5BEF2DC9407FC9D90"/>
  </w:style>
  <w:style w:type="paragraph" w:customStyle="1" w:styleId="E9D01A8A48C64880A6A9C3FC52D41C4E">
    <w:name w:val="E9D01A8A48C64880A6A9C3FC52D41C4E"/>
  </w:style>
  <w:style w:type="paragraph" w:customStyle="1" w:styleId="3AE0FFAEFBAD4EDE9CB172709CF6267B">
    <w:name w:val="3AE0FFAEFBAD4EDE9CB172709CF6267B"/>
  </w:style>
  <w:style w:type="paragraph" w:customStyle="1" w:styleId="C80C09A07266498B9BD720A7FFFFDC8A">
    <w:name w:val="C80C09A07266498B9BD720A7FFFFDC8A"/>
  </w:style>
  <w:style w:type="paragraph" w:customStyle="1" w:styleId="174AE3BAA8AA4000B47A9055688F1D84">
    <w:name w:val="174AE3BAA8AA4000B47A9055688F1D84"/>
  </w:style>
  <w:style w:type="paragraph" w:customStyle="1" w:styleId="DBDE24027EF54E0983F8919C23DDE132">
    <w:name w:val="DBDE24027EF54E0983F8919C23DDE132"/>
  </w:style>
  <w:style w:type="paragraph" w:customStyle="1" w:styleId="F3A4503E97AF43278DF0C2813A912229">
    <w:name w:val="F3A4503E97AF43278DF0C2813A912229"/>
  </w:style>
  <w:style w:type="paragraph" w:customStyle="1" w:styleId="6E129EB81EF648D593E65025CEBA5357">
    <w:name w:val="6E129EB81EF648D593E65025CEBA5357"/>
  </w:style>
  <w:style w:type="paragraph" w:customStyle="1" w:styleId="AA4B0CBE8B8646A880E0D676B267CC0E">
    <w:name w:val="AA4B0CBE8B8646A880E0D676B267CC0E"/>
  </w:style>
  <w:style w:type="paragraph" w:customStyle="1" w:styleId="9FA4AF1B4FD744FE9E15BA80F7CDF021">
    <w:name w:val="9FA4AF1B4FD744FE9E15BA80F7CDF021"/>
  </w:style>
  <w:style w:type="paragraph" w:customStyle="1" w:styleId="20BB9A5AE74B41B398530F940C73E70D">
    <w:name w:val="20BB9A5AE74B41B398530F940C73E70D"/>
  </w:style>
  <w:style w:type="paragraph" w:customStyle="1" w:styleId="692FDDFA700E46DD9AF88F844F52C36D">
    <w:name w:val="692FDDFA700E46DD9AF88F844F52C36D"/>
  </w:style>
  <w:style w:type="paragraph" w:customStyle="1" w:styleId="3922AC9309BF4055A7A0BD09195945EC">
    <w:name w:val="3922AC9309BF4055A7A0BD09195945EC"/>
  </w:style>
  <w:style w:type="paragraph" w:customStyle="1" w:styleId="2AF24A6237A24AAE8F562EA0AA4A8638">
    <w:name w:val="2AF24A6237A24AAE8F562EA0AA4A8638"/>
  </w:style>
  <w:style w:type="paragraph" w:customStyle="1" w:styleId="ED73C1DD08A04DDD85B6A25415AE6192">
    <w:name w:val="ED73C1DD08A04DDD85B6A25415AE6192"/>
  </w:style>
  <w:style w:type="paragraph" w:customStyle="1" w:styleId="1A4E508B54114870AEA396A6BDC12F50">
    <w:name w:val="1A4E508B54114870AEA396A6BDC12F50"/>
  </w:style>
  <w:style w:type="paragraph" w:customStyle="1" w:styleId="0203A1B9897E4698BD8593D2143769A9">
    <w:name w:val="0203A1B9897E4698BD8593D2143769A9"/>
  </w:style>
  <w:style w:type="paragraph" w:customStyle="1" w:styleId="DFAADA823400456880A99E0F8B9FECC4">
    <w:name w:val="DFAADA823400456880A99E0F8B9FECC4"/>
  </w:style>
  <w:style w:type="paragraph" w:customStyle="1" w:styleId="5ABB2E8E7D654D86B2562205E47E62D3">
    <w:name w:val="5ABB2E8E7D654D86B2562205E47E62D3"/>
  </w:style>
  <w:style w:type="paragraph" w:customStyle="1" w:styleId="C554962068474E30AFDA9A41979FA6F5">
    <w:name w:val="C554962068474E30AFDA9A41979FA6F5"/>
  </w:style>
  <w:style w:type="paragraph" w:customStyle="1" w:styleId="235ED24A398A428F85BCDBB00EFA6BEE">
    <w:name w:val="235ED24A398A428F85BCDBB00EFA6BEE"/>
  </w:style>
  <w:style w:type="paragraph" w:customStyle="1" w:styleId="F3A7B7864AB343C9BE3642232C32270D">
    <w:name w:val="F3A7B7864AB343C9BE3642232C32270D"/>
  </w:style>
  <w:style w:type="paragraph" w:customStyle="1" w:styleId="4F0D48D1A58549D6A711D1CC0D0AD166">
    <w:name w:val="4F0D48D1A58549D6A711D1CC0D0AD166"/>
  </w:style>
  <w:style w:type="paragraph" w:customStyle="1" w:styleId="B4DDAFE4568E4CDC909E37D2449F0BC3">
    <w:name w:val="B4DDAFE4568E4CDC909E37D2449F0BC3"/>
  </w:style>
  <w:style w:type="paragraph" w:customStyle="1" w:styleId="B1AFFB10B0AB461F8AA69590256254D3">
    <w:name w:val="B1AFFB10B0AB461F8AA69590256254D3"/>
  </w:style>
  <w:style w:type="paragraph" w:customStyle="1" w:styleId="37C30799AAF641B58264AF8BD5E59633">
    <w:name w:val="37C30799AAF641B58264AF8BD5E59633"/>
  </w:style>
  <w:style w:type="paragraph" w:customStyle="1" w:styleId="0E47FACC08B24F129720B46A8D521D6F">
    <w:name w:val="0E47FACC08B24F129720B46A8D521D6F"/>
  </w:style>
  <w:style w:type="paragraph" w:customStyle="1" w:styleId="4C79F842C8704E4DB56AE569317929A8">
    <w:name w:val="4C79F842C8704E4DB56AE569317929A8"/>
  </w:style>
  <w:style w:type="paragraph" w:customStyle="1" w:styleId="8DB26DDC29EC4C32B843EBB1DA281397">
    <w:name w:val="8DB26DDC29EC4C32B843EBB1DA281397"/>
  </w:style>
  <w:style w:type="paragraph" w:customStyle="1" w:styleId="3E9302E1EC7F4434AD60C7AE1E1523BE">
    <w:name w:val="3E9302E1EC7F4434AD60C7AE1E1523BE"/>
  </w:style>
  <w:style w:type="paragraph" w:customStyle="1" w:styleId="5F964F246E714D61A072426FB98484C6">
    <w:name w:val="5F964F246E714D61A072426FB98484C6"/>
  </w:style>
  <w:style w:type="paragraph" w:customStyle="1" w:styleId="682949BAFF484391B8843B3AA6D228D2">
    <w:name w:val="682949BAFF484391B8843B3AA6D228D2"/>
  </w:style>
  <w:style w:type="paragraph" w:customStyle="1" w:styleId="69B8B0CB70124A7099DEEEBAD4F83E04">
    <w:name w:val="69B8B0CB70124A7099DEEEBAD4F83E04"/>
  </w:style>
  <w:style w:type="paragraph" w:customStyle="1" w:styleId="05F4CE21961841C8BB26C060E7E9C06D">
    <w:name w:val="05F4CE21961841C8BB26C060E7E9C06D"/>
  </w:style>
  <w:style w:type="paragraph" w:customStyle="1" w:styleId="CE5F94D2870B4A3C8D7E63731A79CC3A">
    <w:name w:val="CE5F94D2870B4A3C8D7E63731A79CC3A"/>
    <w:rsid w:val="008E4218"/>
  </w:style>
  <w:style w:type="paragraph" w:customStyle="1" w:styleId="90A1ECD58A98460DAE29C23016BDF29F">
    <w:name w:val="90A1ECD58A98460DAE29C23016BDF29F"/>
    <w:rsid w:val="008E4218"/>
  </w:style>
  <w:style w:type="paragraph" w:customStyle="1" w:styleId="D2544D04C58D4947A6A2969857019533">
    <w:name w:val="D2544D04C58D4947A6A2969857019533"/>
    <w:rsid w:val="008E4218"/>
  </w:style>
  <w:style w:type="paragraph" w:customStyle="1" w:styleId="E257BE08C7904AE0A0620B3F288EF298">
    <w:name w:val="E257BE08C7904AE0A0620B3F288EF298"/>
    <w:rsid w:val="008E4218"/>
  </w:style>
  <w:style w:type="paragraph" w:customStyle="1" w:styleId="0F1C0B64AB08493B86A41B324A1F3EBD">
    <w:name w:val="0F1C0B64AB08493B86A41B324A1F3EBD"/>
    <w:rsid w:val="008E4218"/>
  </w:style>
  <w:style w:type="paragraph" w:customStyle="1" w:styleId="466F2E92632D4F719183469017976BCA">
    <w:name w:val="466F2E92632D4F719183469017976BCA"/>
    <w:rsid w:val="008E4218"/>
  </w:style>
  <w:style w:type="paragraph" w:customStyle="1" w:styleId="BB36E0422C7649F2BCD596223754BDDE">
    <w:name w:val="BB36E0422C7649F2BCD596223754BDDE"/>
    <w:rsid w:val="008E4218"/>
  </w:style>
  <w:style w:type="paragraph" w:customStyle="1" w:styleId="A76AD00AB7554A31980BE067AED2C667">
    <w:name w:val="A76AD00AB7554A31980BE067AED2C667"/>
    <w:rsid w:val="008E4218"/>
  </w:style>
  <w:style w:type="paragraph" w:customStyle="1" w:styleId="E2CFA4E71D03487CBBCCB7F9099B8AB2">
    <w:name w:val="E2CFA4E71D03487CBBCCB7F9099B8AB2"/>
    <w:rsid w:val="008E4218"/>
  </w:style>
  <w:style w:type="paragraph" w:customStyle="1" w:styleId="F6BA33139F1148538DB421C187D61005">
    <w:name w:val="F6BA33139F1148538DB421C187D61005"/>
    <w:rsid w:val="008E4218"/>
  </w:style>
  <w:style w:type="paragraph" w:customStyle="1" w:styleId="FEC0B3DDE08F4EE580C04EB244675D08">
    <w:name w:val="FEC0B3DDE08F4EE580C04EB244675D08"/>
    <w:rsid w:val="008E4218"/>
  </w:style>
  <w:style w:type="paragraph" w:customStyle="1" w:styleId="12D9B4E95BFA41B8A7DD8A0C59468E8A">
    <w:name w:val="12D9B4E95BFA41B8A7DD8A0C59468E8A"/>
    <w:rsid w:val="007C0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Einfache Aufgabenliste.dotx</Template>
  <TotalTime>0</TotalTime>
  <Pages>1</Pages>
  <Words>52</Words>
  <Characters>330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Groß</dc:creator>
  <cp:keywords/>
  <dc:description/>
  <cp:lastModifiedBy>Christian Groß</cp:lastModifiedBy>
  <cp:revision>4</cp:revision>
  <dcterms:created xsi:type="dcterms:W3CDTF">2025-02-25T13:31:00Z</dcterms:created>
  <dcterms:modified xsi:type="dcterms:W3CDTF">2025-02-25T14:01:00Z</dcterms:modified>
</cp:coreProperties>
</file>