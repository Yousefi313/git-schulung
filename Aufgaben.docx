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ufgabenliste"/>
        <w:tblpPr w:leftFromText="141" w:rightFromText="141" w:vertAnchor="text" w:horzAnchor="margin" w:tblpY="196"/>
        <w:tblW w:w="4975" w:type="pct"/>
        <w:tblLayout w:type="fixed"/>
        <w:tblLook w:val="04A0" w:firstRow="1" w:lastRow="0" w:firstColumn="1" w:lastColumn="0" w:noHBand="0" w:noVBand="1"/>
        <w:tblDescription w:val="Tabelle, die Priorität, Fälligkeitsdatum, Was, Wer, In Bearbeitung und Fertig anzeigt"/>
      </w:tblPr>
      <w:tblGrid>
        <w:gridCol w:w="8488"/>
        <w:gridCol w:w="1066"/>
      </w:tblGrid>
      <w:tr w:rsidR="002A6C8A" w:rsidRPr="000F4675" w:rsidTr="00656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88" w:type="dxa"/>
          </w:tcPr>
          <w:p w:rsidR="002A6C8A" w:rsidRPr="000F4675" w:rsidRDefault="002A6C8A" w:rsidP="002B08AD">
            <w:pPr>
              <w:jc w:val="left"/>
            </w:pPr>
            <w:r>
              <w:t>Aufgaben</w:t>
            </w:r>
          </w:p>
        </w:tc>
        <w:tc>
          <w:tcPr>
            <w:tcW w:w="1066" w:type="dxa"/>
          </w:tcPr>
          <w:p w:rsidR="002A6C8A" w:rsidRPr="000F4675" w:rsidRDefault="003C2776" w:rsidP="002A6C8A">
            <w:sdt>
              <w:sdtPr>
                <w:alias w:val="Fertig:"/>
                <w:tag w:val="Fertig:"/>
                <w:id w:val="-555850963"/>
                <w:placeholder>
                  <w:docPart w:val="2F063762514F44408751DF841EF3B1B3"/>
                </w:placeholder>
                <w:temporary/>
                <w:showingPlcHdr/>
                <w15:appearance w15:val="hidden"/>
              </w:sdtPr>
              <w:sdtEndPr/>
              <w:sdtContent>
                <w:r w:rsidR="002A6C8A" w:rsidRPr="000F4675">
                  <w:rPr>
                    <w:lang w:bidi="de-DE"/>
                  </w:rPr>
                  <w:t>Fertig</w:t>
                </w:r>
              </w:sdtContent>
            </w:sdt>
          </w:p>
        </w:tc>
      </w:tr>
      <w:tr w:rsidR="002A6C8A" w:rsidRPr="000F4675" w:rsidTr="00656070">
        <w:tc>
          <w:tcPr>
            <w:tcW w:w="8488" w:type="dxa"/>
          </w:tcPr>
          <w:p w:rsidR="002A6C8A" w:rsidRPr="000F4675" w:rsidRDefault="00EF3EFD" w:rsidP="002A6C8A">
            <w:r>
              <w:t xml:space="preserve">Lade das </w:t>
            </w:r>
            <w:r w:rsidR="002A6C8A">
              <w:t>Repository herunter</w:t>
            </w:r>
          </w:p>
        </w:tc>
        <w:tc>
          <w:tcPr>
            <w:tcW w:w="1066" w:type="dxa"/>
          </w:tcPr>
          <w:p w:rsidR="002A6C8A" w:rsidRPr="000F4675" w:rsidRDefault="002A6C8A" w:rsidP="002A6C8A">
            <w:bookmarkStart w:id="0" w:name="_GoBack"/>
            <w:bookmarkEnd w:id="0"/>
          </w:p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Öffne die Webseite und lest euch die Hilfestellung durch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Erstell</w:t>
            </w:r>
            <w:r w:rsidR="00EF3EFD">
              <w:t>e</w:t>
            </w:r>
            <w:r>
              <w:t xml:space="preserve"> einen Branch </w:t>
            </w:r>
            <w:r w:rsidR="00EF3EFD">
              <w:t xml:space="preserve">&lt;euer </w:t>
            </w:r>
            <w:r>
              <w:t>Gruppename</w:t>
            </w:r>
            <w:r w:rsidR="00EF3EFD">
              <w:t xml:space="preserve">&gt; </w:t>
            </w:r>
            <w:r>
              <w:t>(denkt euch was aus)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517CE6" w:rsidRPr="000F4675" w:rsidTr="00656070">
        <w:tc>
          <w:tcPr>
            <w:tcW w:w="8488" w:type="dxa"/>
          </w:tcPr>
          <w:p w:rsidR="00517CE6" w:rsidRDefault="00517CE6" w:rsidP="002A6C8A">
            <w:r>
              <w:t>Geht zur eueren jeweiligen .</w:t>
            </w:r>
            <w:proofErr w:type="spellStart"/>
            <w:r>
              <w:t>html</w:t>
            </w:r>
            <w:proofErr w:type="spellEnd"/>
            <w:r>
              <w:t xml:space="preserve"> Datei (bspw. gruppe1.html) und fügt in de</w:t>
            </w:r>
            <w:r w:rsidR="001D5927">
              <w:t>m</w:t>
            </w:r>
            <w:r>
              <w:t xml:space="preserve"> &lt;</w:t>
            </w:r>
            <w:proofErr w:type="spellStart"/>
            <w:r>
              <w:t>section</w:t>
            </w:r>
            <w:proofErr w:type="spellEnd"/>
            <w:r>
              <w:t>&gt; im &lt;</w:t>
            </w:r>
            <w:proofErr w:type="spellStart"/>
            <w:r>
              <w:t>main</w:t>
            </w:r>
            <w:proofErr w:type="spellEnd"/>
            <w:r>
              <w:t xml:space="preserve">&gt; </w:t>
            </w:r>
            <w:r w:rsidR="001D1CF5">
              <w:t>eine Überschrift ein</w:t>
            </w:r>
            <w:r>
              <w:t xml:space="preserve"> </w:t>
            </w:r>
            <w:r w:rsidR="001D1CF5">
              <w:t>(</w:t>
            </w:r>
            <w:r>
              <w:t>&lt;h1&gt;‘Überschrift eures Themas‘&lt;/h1&gt;</w:t>
            </w:r>
            <w:r w:rsidR="001D1CF5">
              <w:t>)</w:t>
            </w:r>
          </w:p>
        </w:tc>
        <w:tc>
          <w:tcPr>
            <w:tcW w:w="1066" w:type="dxa"/>
          </w:tcPr>
          <w:p w:rsidR="00517CE6" w:rsidRPr="000F4675" w:rsidRDefault="00517CE6" w:rsidP="002A6C8A"/>
        </w:tc>
      </w:tr>
      <w:tr w:rsidR="00616BDF" w:rsidRPr="000F4675" w:rsidTr="00656070">
        <w:tc>
          <w:tcPr>
            <w:tcW w:w="8488" w:type="dxa"/>
          </w:tcPr>
          <w:p w:rsidR="00616BDF" w:rsidRDefault="00616BDF" w:rsidP="002A6C8A">
            <w:r>
              <w:t>Committe die Änderung mit der Nachricht „Überschrift hinzugefügt“</w:t>
            </w:r>
          </w:p>
        </w:tc>
        <w:tc>
          <w:tcPr>
            <w:tcW w:w="1066" w:type="dxa"/>
          </w:tcPr>
          <w:p w:rsidR="00616BDF" w:rsidRPr="000F4675" w:rsidRDefault="00616BDF" w:rsidP="002A6C8A"/>
        </w:tc>
      </w:tr>
      <w:tr w:rsidR="002A6C8A" w:rsidRPr="000F4675" w:rsidTr="00656070">
        <w:tc>
          <w:tcPr>
            <w:tcW w:w="8488" w:type="dxa"/>
          </w:tcPr>
          <w:p w:rsidR="002A6C8A" w:rsidRDefault="002A6C8A" w:rsidP="002A6C8A">
            <w:r>
              <w:t>Erstell</w:t>
            </w:r>
            <w:r w:rsidR="00EF3EFD">
              <w:t>e</w:t>
            </w:r>
            <w:r>
              <w:t xml:space="preserve"> einen Branch „Anfänger“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EF3EFD" w:rsidP="002A6C8A">
            <w:r>
              <w:t>Füge der Webseite Informationen über Git hinzu, die du bisher gelernt hast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Committe die Änderungen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Füg</w:t>
            </w:r>
            <w:r w:rsidR="00EF3EFD">
              <w:t>e</w:t>
            </w:r>
            <w:r>
              <w:t xml:space="preserve"> </w:t>
            </w:r>
            <w:r w:rsidR="00EF3EFD">
              <w:t xml:space="preserve">der Webseite </w:t>
            </w:r>
            <w:r>
              <w:t xml:space="preserve">ein </w:t>
            </w:r>
            <w:r w:rsidR="00794AF6">
              <w:t>Pokémon</w:t>
            </w:r>
            <w:r w:rsidR="00EF3EFD">
              <w:t>-</w:t>
            </w:r>
            <w:r w:rsidR="00794AF6">
              <w:t>Bild</w:t>
            </w:r>
            <w:r w:rsidR="00905B75">
              <w:t xml:space="preserve"> </w:t>
            </w:r>
            <w:r w:rsidR="00EF3EFD">
              <w:t>oder -Gif hinzu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Committe die Änderungen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Reverte den Commit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8830F2" w:rsidRPr="000F4675" w:rsidTr="00656070">
        <w:tc>
          <w:tcPr>
            <w:tcW w:w="8488" w:type="dxa"/>
          </w:tcPr>
          <w:p w:rsidR="008830F2" w:rsidRDefault="008830F2" w:rsidP="002A6C8A">
            <w:r>
              <w:t>Füge der Webseite ein</w:t>
            </w:r>
            <w:r>
              <w:t xml:space="preserve"> anderes Pokémon</w:t>
            </w:r>
            <w:r>
              <w:t>-Bild oder -Gif hinzu</w:t>
            </w:r>
          </w:p>
        </w:tc>
        <w:tc>
          <w:tcPr>
            <w:tcW w:w="1066" w:type="dxa"/>
          </w:tcPr>
          <w:p w:rsidR="008830F2" w:rsidRPr="000F4675" w:rsidRDefault="008830F2" w:rsidP="002A6C8A"/>
        </w:tc>
      </w:tr>
      <w:tr w:rsidR="0044243D" w:rsidRPr="000F4675" w:rsidTr="00656070">
        <w:tc>
          <w:tcPr>
            <w:tcW w:w="8488" w:type="dxa"/>
          </w:tcPr>
          <w:p w:rsidR="008830F2" w:rsidRDefault="008830F2" w:rsidP="002A6C8A">
            <w:r>
              <w:t>Committe die Änderungen</w:t>
            </w:r>
          </w:p>
        </w:tc>
        <w:tc>
          <w:tcPr>
            <w:tcW w:w="1066" w:type="dxa"/>
          </w:tcPr>
          <w:p w:rsidR="0044243D" w:rsidRPr="000F4675" w:rsidRDefault="0044243D" w:rsidP="002A6C8A"/>
        </w:tc>
      </w:tr>
      <w:tr w:rsidR="00047AC4" w:rsidRPr="000F4675" w:rsidTr="00656070">
        <w:tc>
          <w:tcPr>
            <w:tcW w:w="8488" w:type="dxa"/>
          </w:tcPr>
          <w:p w:rsidR="00047AC4" w:rsidRDefault="00047AC4" w:rsidP="002A6C8A">
            <w:r>
              <w:t xml:space="preserve">Gehe auf Branch </w:t>
            </w:r>
            <w:r w:rsidR="000026B7">
              <w:t>„(Gruppename)“ und erstelle einen Commit</w:t>
            </w:r>
          </w:p>
        </w:tc>
        <w:tc>
          <w:tcPr>
            <w:tcW w:w="1066" w:type="dxa"/>
          </w:tcPr>
          <w:p w:rsidR="00047AC4" w:rsidRPr="000F4675" w:rsidRDefault="00047AC4" w:rsidP="002A6C8A"/>
        </w:tc>
      </w:tr>
      <w:tr w:rsidR="002A6C8A" w:rsidRPr="000F4675" w:rsidTr="00656070">
        <w:tc>
          <w:tcPr>
            <w:tcW w:w="8488" w:type="dxa"/>
          </w:tcPr>
          <w:p w:rsidR="002A6C8A" w:rsidRPr="000F4675" w:rsidRDefault="002A6C8A" w:rsidP="002A6C8A">
            <w:r>
              <w:t>Merge den Bra</w:t>
            </w:r>
            <w:r w:rsidR="00DB24CD">
              <w:t>n</w:t>
            </w:r>
            <w:r>
              <w:t>ch „Anfänger“ auf Branch „(Gruppename)“</w:t>
            </w:r>
            <w:r w:rsidR="009A0E4D">
              <w:t>.</w:t>
            </w:r>
          </w:p>
        </w:tc>
        <w:tc>
          <w:tcPr>
            <w:tcW w:w="1066" w:type="dxa"/>
          </w:tcPr>
          <w:p w:rsidR="002A6C8A" w:rsidRPr="000F4675" w:rsidRDefault="002A6C8A" w:rsidP="002A6C8A"/>
        </w:tc>
      </w:tr>
      <w:tr w:rsidR="00854E66" w:rsidRPr="000F4675" w:rsidTr="00656070">
        <w:tc>
          <w:tcPr>
            <w:tcW w:w="8488" w:type="dxa"/>
          </w:tcPr>
          <w:p w:rsidR="00854E66" w:rsidRDefault="00854E66" w:rsidP="002A6C8A">
            <w:r>
              <w:t>Lösche den Branch „Anfänger“</w:t>
            </w:r>
          </w:p>
        </w:tc>
        <w:tc>
          <w:tcPr>
            <w:tcW w:w="1066" w:type="dxa"/>
          </w:tcPr>
          <w:p w:rsidR="00854E66" w:rsidRPr="000F4675" w:rsidRDefault="00854E66" w:rsidP="002A6C8A"/>
        </w:tc>
      </w:tr>
      <w:tr w:rsidR="002A6C8A" w:rsidRPr="003A737E" w:rsidTr="00656070">
        <w:tc>
          <w:tcPr>
            <w:tcW w:w="8488" w:type="dxa"/>
          </w:tcPr>
          <w:p w:rsidR="002A6C8A" w:rsidRPr="003A737E" w:rsidRDefault="005F7232" w:rsidP="002A6C8A">
            <w:pPr>
              <w:rPr>
                <w:lang w:val="en-GB"/>
              </w:rPr>
            </w:pPr>
            <w:proofErr w:type="spellStart"/>
            <w:r w:rsidRPr="003A737E">
              <w:rPr>
                <w:lang w:val="en-GB"/>
              </w:rPr>
              <w:t>Pushe</w:t>
            </w:r>
            <w:proofErr w:type="spellEnd"/>
            <w:r w:rsidRPr="003A737E">
              <w:rPr>
                <w:lang w:val="en-GB"/>
              </w:rPr>
              <w:t xml:space="preserve"> auf das Remote Repository</w:t>
            </w:r>
          </w:p>
        </w:tc>
        <w:tc>
          <w:tcPr>
            <w:tcW w:w="1066" w:type="dxa"/>
          </w:tcPr>
          <w:p w:rsidR="002A6C8A" w:rsidRPr="003A737E" w:rsidRDefault="002A6C8A" w:rsidP="002A6C8A">
            <w:pPr>
              <w:rPr>
                <w:lang w:val="en-GB"/>
              </w:rPr>
            </w:pPr>
          </w:p>
        </w:tc>
      </w:tr>
      <w:tr w:rsidR="00BC40D3" w:rsidRPr="000F4675" w:rsidTr="00656070">
        <w:tc>
          <w:tcPr>
            <w:tcW w:w="8488" w:type="dxa"/>
          </w:tcPr>
          <w:p w:rsidR="00BC40D3" w:rsidRDefault="00BC40D3" w:rsidP="00BC40D3">
            <w:r>
              <w:t>Schau</w:t>
            </w:r>
            <w:r w:rsidR="00EF3EFD">
              <w:t xml:space="preserve">e </w:t>
            </w:r>
            <w:r>
              <w:t>die Veränderungen mit</w:t>
            </w:r>
            <w:r w:rsidR="00EF3EFD">
              <w:t xml:space="preserve"> Hilfe von</w:t>
            </w:r>
            <w:r>
              <w:t xml:space="preserve"> </w:t>
            </w:r>
            <w:r w:rsidR="00EF3EFD">
              <w:t>‚</w:t>
            </w:r>
            <w:r>
              <w:t>git diff</w:t>
            </w:r>
            <w:r w:rsidR="00EF3EFD">
              <w:t>‘</w:t>
            </w:r>
            <w:r>
              <w:t xml:space="preserve"> an</w:t>
            </w:r>
          </w:p>
        </w:tc>
        <w:tc>
          <w:tcPr>
            <w:tcW w:w="1066" w:type="dxa"/>
          </w:tcPr>
          <w:p w:rsidR="00BC40D3" w:rsidRPr="000F4675" w:rsidRDefault="00BC40D3" w:rsidP="00BC40D3"/>
        </w:tc>
      </w:tr>
    </w:tbl>
    <w:p w:rsidR="00BC40D3" w:rsidRDefault="00BC40D3">
      <w:r>
        <w:br w:type="page"/>
      </w:r>
    </w:p>
    <w:tbl>
      <w:tblPr>
        <w:tblStyle w:val="Aufgabenliste"/>
        <w:tblpPr w:leftFromText="141" w:rightFromText="141" w:vertAnchor="text" w:horzAnchor="margin" w:tblpY="196"/>
        <w:tblW w:w="4975" w:type="pct"/>
        <w:tblLayout w:type="fixed"/>
        <w:tblLook w:val="04A0" w:firstRow="1" w:lastRow="0" w:firstColumn="1" w:lastColumn="0" w:noHBand="0" w:noVBand="1"/>
        <w:tblDescription w:val="Tabelle, die Priorität, Fälligkeitsdatum, Was, Wer, In Bearbeitung und Fertig anzeigt"/>
      </w:tblPr>
      <w:tblGrid>
        <w:gridCol w:w="8479"/>
        <w:gridCol w:w="1065"/>
      </w:tblGrid>
      <w:tr w:rsidR="002A6C8A" w:rsidRPr="000F4675" w:rsidTr="00BC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88" w:type="dxa"/>
          </w:tcPr>
          <w:p w:rsidR="00BC40D3" w:rsidRDefault="00BC40D3" w:rsidP="002B08AD">
            <w:pPr>
              <w:jc w:val="left"/>
            </w:pPr>
            <w:r>
              <w:lastRenderedPageBreak/>
              <w:t>Aufgaben</w:t>
            </w:r>
          </w:p>
        </w:tc>
        <w:tc>
          <w:tcPr>
            <w:tcW w:w="1066" w:type="dxa"/>
          </w:tcPr>
          <w:p w:rsidR="002A6C8A" w:rsidRPr="000F4675" w:rsidRDefault="002B08AD" w:rsidP="002A6C8A">
            <w:r>
              <w:t>FERTIG</w:t>
            </w:r>
          </w:p>
        </w:tc>
      </w:tr>
      <w:tr w:rsidR="00656070" w:rsidRPr="000F4675" w:rsidTr="00BC40D3">
        <w:tc>
          <w:tcPr>
            <w:tcW w:w="8488" w:type="dxa"/>
          </w:tcPr>
          <w:p w:rsidR="00656070" w:rsidRPr="00656070" w:rsidRDefault="00656070" w:rsidP="002A6C8A">
            <w:pPr>
              <w:rPr>
                <w:b/>
                <w:sz w:val="18"/>
              </w:rPr>
            </w:pPr>
            <w:r w:rsidRPr="00656070">
              <w:rPr>
                <w:b/>
              </w:rPr>
              <w:t>ZUSATZ FÜR PROFIS:</w:t>
            </w:r>
          </w:p>
        </w:tc>
        <w:tc>
          <w:tcPr>
            <w:tcW w:w="1066" w:type="dxa"/>
          </w:tcPr>
          <w:p w:rsidR="00656070" w:rsidRPr="000F4675" w:rsidRDefault="00656070" w:rsidP="002A6C8A"/>
        </w:tc>
      </w:tr>
      <w:tr w:rsidR="00656070" w:rsidRPr="000F4675" w:rsidTr="00BC40D3">
        <w:tc>
          <w:tcPr>
            <w:tcW w:w="8488" w:type="dxa"/>
          </w:tcPr>
          <w:p w:rsidR="00656070" w:rsidRPr="000F4675" w:rsidRDefault="00656070" w:rsidP="00656070">
            <w:r>
              <w:t>Erstell</w:t>
            </w:r>
            <w:r w:rsidR="002B08AD">
              <w:t>e einen</w:t>
            </w:r>
            <w:r>
              <w:t xml:space="preserve"> Branch „Bootstrap“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656070" w:rsidRPr="000F4675" w:rsidTr="00BC40D3">
        <w:tc>
          <w:tcPr>
            <w:tcW w:w="8488" w:type="dxa"/>
          </w:tcPr>
          <w:p w:rsidR="00656070" w:rsidRPr="000F4675" w:rsidRDefault="00656070" w:rsidP="00656070">
            <w:r>
              <w:t>Implementier</w:t>
            </w:r>
            <w:r w:rsidR="002B08AD">
              <w:t>e</w:t>
            </w:r>
            <w:r>
              <w:t xml:space="preserve"> Bootstrap auf der Webs</w:t>
            </w:r>
            <w:r w:rsidR="002B08AD">
              <w:t>e</w:t>
            </w:r>
            <w:r>
              <w:t>ite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656070" w:rsidRPr="000F4675" w:rsidTr="00BC40D3">
        <w:tc>
          <w:tcPr>
            <w:tcW w:w="8488" w:type="dxa"/>
          </w:tcPr>
          <w:p w:rsidR="00656070" w:rsidRPr="000F4675" w:rsidRDefault="00656070" w:rsidP="00656070">
            <w:r>
              <w:t>Erstell</w:t>
            </w:r>
            <w:r w:rsidR="002B08AD">
              <w:t>e</w:t>
            </w:r>
            <w:r>
              <w:t xml:space="preserve"> einen Commit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656070" w:rsidRPr="000F4675" w:rsidTr="00BC40D3">
        <w:tc>
          <w:tcPr>
            <w:tcW w:w="8488" w:type="dxa"/>
          </w:tcPr>
          <w:p w:rsidR="00656070" w:rsidRDefault="002B08AD" w:rsidP="00656070">
            <w:r>
              <w:t>Designe</w:t>
            </w:r>
            <w:r w:rsidR="00656070">
              <w:t xml:space="preserve"> die Website mithilfe von Bootstrap</w:t>
            </w:r>
            <w:r>
              <w:t>-</w:t>
            </w:r>
            <w:r w:rsidR="00656070">
              <w:t>Klassen</w:t>
            </w:r>
            <w:r>
              <w:t xml:space="preserve"> (Infos siehe Link unten)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656070" w:rsidRPr="003A737E" w:rsidTr="00BC40D3">
        <w:tc>
          <w:tcPr>
            <w:tcW w:w="8488" w:type="dxa"/>
          </w:tcPr>
          <w:p w:rsidR="00656070" w:rsidRPr="003A737E" w:rsidRDefault="005F7232" w:rsidP="00656070">
            <w:pPr>
              <w:rPr>
                <w:lang w:val="en-GB"/>
              </w:rPr>
            </w:pPr>
            <w:r w:rsidRPr="003A737E">
              <w:rPr>
                <w:lang w:val="en-GB"/>
              </w:rPr>
              <w:t>Pushe auf das Remote Repository</w:t>
            </w:r>
          </w:p>
        </w:tc>
        <w:tc>
          <w:tcPr>
            <w:tcW w:w="1066" w:type="dxa"/>
          </w:tcPr>
          <w:p w:rsidR="00656070" w:rsidRPr="003A737E" w:rsidRDefault="00656070" w:rsidP="00656070">
            <w:pPr>
              <w:rPr>
                <w:lang w:val="en-GB"/>
              </w:rPr>
            </w:pPr>
          </w:p>
        </w:tc>
      </w:tr>
      <w:tr w:rsidR="00656070" w:rsidRPr="000F4675" w:rsidTr="00BC40D3">
        <w:tc>
          <w:tcPr>
            <w:tcW w:w="8488" w:type="dxa"/>
          </w:tcPr>
          <w:p w:rsidR="00656070" w:rsidRDefault="00656070" w:rsidP="00656070">
            <w:r>
              <w:t>Erstell</w:t>
            </w:r>
            <w:r w:rsidR="002B08AD">
              <w:t>e</w:t>
            </w:r>
            <w:r>
              <w:t xml:space="preserve"> eine </w:t>
            </w:r>
            <w:r w:rsidR="002B08AD">
              <w:t>‚</w:t>
            </w:r>
            <w:proofErr w:type="spellStart"/>
            <w:r>
              <w:t>gitignore</w:t>
            </w:r>
            <w:proofErr w:type="spellEnd"/>
            <w:r w:rsidR="002B08AD">
              <w:t>‘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656070" w:rsidRPr="000F4675" w:rsidTr="00BC40D3">
        <w:tc>
          <w:tcPr>
            <w:tcW w:w="8488" w:type="dxa"/>
          </w:tcPr>
          <w:p w:rsidR="00656070" w:rsidRDefault="00656070" w:rsidP="00656070">
            <w:r>
              <w:t xml:space="preserve">Füge die Dateiendung </w:t>
            </w:r>
            <w:r w:rsidR="002B08AD">
              <w:t>‚</w:t>
            </w:r>
            <w:r>
              <w:t>.</w:t>
            </w:r>
            <w:proofErr w:type="spellStart"/>
            <w:r>
              <w:t>docx</w:t>
            </w:r>
            <w:proofErr w:type="spellEnd"/>
            <w:r w:rsidR="002B08AD">
              <w:t>‘</w:t>
            </w:r>
            <w:r>
              <w:t xml:space="preserve"> in die</w:t>
            </w:r>
            <w:r w:rsidR="002B08AD">
              <w:t xml:space="preserve"> ‚</w:t>
            </w:r>
            <w:proofErr w:type="spellStart"/>
            <w:r>
              <w:t>gitignore</w:t>
            </w:r>
            <w:proofErr w:type="spellEnd"/>
            <w:r w:rsidR="002B08AD">
              <w:t>‘</w:t>
            </w:r>
            <w:r>
              <w:t xml:space="preserve"> hinzu</w:t>
            </w:r>
          </w:p>
        </w:tc>
        <w:tc>
          <w:tcPr>
            <w:tcW w:w="1066" w:type="dxa"/>
          </w:tcPr>
          <w:p w:rsidR="00656070" w:rsidRPr="000F4675" w:rsidRDefault="00656070" w:rsidP="00656070"/>
        </w:tc>
      </w:tr>
      <w:tr w:rsidR="005F7232" w:rsidRPr="000F4675" w:rsidTr="00BC40D3">
        <w:tc>
          <w:tcPr>
            <w:tcW w:w="8488" w:type="dxa"/>
          </w:tcPr>
          <w:p w:rsidR="005F7232" w:rsidRDefault="005F7232" w:rsidP="00656070">
            <w:r>
              <w:t xml:space="preserve">Lösche alle Referenzen von </w:t>
            </w:r>
            <w:r w:rsidR="002B08AD">
              <w:t>‚</w:t>
            </w:r>
            <w:r>
              <w:t>Aufgaben.docx</w:t>
            </w:r>
            <w:r w:rsidR="002B08AD">
              <w:t>‘</w:t>
            </w:r>
            <w:r>
              <w:t xml:space="preserve"> aus dem </w:t>
            </w:r>
            <w:r w:rsidR="002B08AD">
              <w:t>‚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tracking</w:t>
            </w:r>
            <w:proofErr w:type="spellEnd"/>
            <w:r w:rsidR="002B08AD">
              <w:t>‘</w:t>
            </w:r>
          </w:p>
        </w:tc>
        <w:tc>
          <w:tcPr>
            <w:tcW w:w="1066" w:type="dxa"/>
          </w:tcPr>
          <w:p w:rsidR="005F7232" w:rsidRPr="000F4675" w:rsidRDefault="005F7232" w:rsidP="00656070"/>
        </w:tc>
      </w:tr>
      <w:tr w:rsidR="005F7232" w:rsidRPr="003A737E" w:rsidTr="00BC40D3">
        <w:tc>
          <w:tcPr>
            <w:tcW w:w="8488" w:type="dxa"/>
          </w:tcPr>
          <w:p w:rsidR="005F7232" w:rsidRPr="003A737E" w:rsidRDefault="005F7232" w:rsidP="00656070">
            <w:pPr>
              <w:rPr>
                <w:lang w:val="en-GB"/>
              </w:rPr>
            </w:pPr>
            <w:r w:rsidRPr="003A737E">
              <w:rPr>
                <w:lang w:val="en-GB"/>
              </w:rPr>
              <w:t>Pushe auf das Remote Repository</w:t>
            </w:r>
          </w:p>
        </w:tc>
        <w:tc>
          <w:tcPr>
            <w:tcW w:w="1066" w:type="dxa"/>
          </w:tcPr>
          <w:p w:rsidR="005F7232" w:rsidRPr="003A737E" w:rsidRDefault="005F7232" w:rsidP="00656070">
            <w:pPr>
              <w:rPr>
                <w:lang w:val="en-GB"/>
              </w:rPr>
            </w:pPr>
          </w:p>
        </w:tc>
      </w:tr>
    </w:tbl>
    <w:p w:rsidR="002A6C8A" w:rsidRPr="003A737E" w:rsidRDefault="002A6C8A">
      <w:pPr>
        <w:rPr>
          <w:lang w:val="en-GB"/>
        </w:rPr>
      </w:pPr>
    </w:p>
    <w:sectPr w:rsidR="002A6C8A" w:rsidRPr="003A737E" w:rsidSect="002B08AD">
      <w:headerReference w:type="default" r:id="rId7"/>
      <w:footerReference w:type="default" r:id="rId8"/>
      <w:headerReference w:type="first" r:id="rId9"/>
      <w:pgSz w:w="11906" w:h="16838" w:code="9"/>
      <w:pgMar w:top="2790" w:right="1152" w:bottom="4234" w:left="1152" w:header="794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3F38" w:rsidRDefault="00A23F38" w:rsidP="00750308">
      <w:r>
        <w:separator/>
      </w:r>
    </w:p>
  </w:endnote>
  <w:endnote w:type="continuationSeparator" w:id="0">
    <w:p w:rsidR="00A23F38" w:rsidRDefault="00A23F38" w:rsidP="0075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8" w:space="0" w:color="C2D69B" w:themeColor="accent3" w:themeTint="99"/>
        <w:bottom w:val="single" w:sz="48" w:space="0" w:color="C2D69B" w:themeColor="accent3" w:themeTint="99"/>
      </w:tblBorders>
      <w:shd w:val="clear" w:color="auto" w:fill="EAF1DD" w:themeFill="accent3" w:themeFillTint="33"/>
      <w:tblCellMar>
        <w:top w:w="216" w:type="dxa"/>
        <w:left w:w="360" w:type="dxa"/>
        <w:bottom w:w="216" w:type="dxa"/>
        <w:right w:w="360" w:type="dxa"/>
      </w:tblCellMar>
      <w:tblLook w:val="04A0" w:firstRow="1" w:lastRow="0" w:firstColumn="1" w:lastColumn="0" w:noHBand="0" w:noVBand="1"/>
      <w:tblDescription w:val="Fußzeilentabelle"/>
    </w:tblPr>
    <w:tblGrid>
      <w:gridCol w:w="9602"/>
    </w:tblGrid>
    <w:tr w:rsidR="00BC40D3" w:rsidTr="00BC40D3">
      <w:trPr>
        <w:trHeight w:hRule="exact" w:val="1656"/>
      </w:trPr>
      <w:tc>
        <w:tcPr>
          <w:tcW w:w="9602" w:type="dxa"/>
          <w:shd w:val="clear" w:color="auto" w:fill="EAF1DD" w:themeFill="accent3" w:themeFillTint="33"/>
          <w:tcMar>
            <w:top w:w="115" w:type="dxa"/>
            <w:bottom w:w="72" w:type="dxa"/>
          </w:tcMar>
        </w:tcPr>
        <w:p w:rsidR="00BC40D3" w:rsidRPr="002B08AD" w:rsidRDefault="00D07275" w:rsidP="00BC40D3">
          <w:pPr>
            <w:pStyle w:val="Fuzeile"/>
            <w:rPr>
              <w:rStyle w:val="Hyperlink"/>
              <w:lang w:val="en-GB"/>
            </w:rPr>
          </w:pPr>
          <w:r w:rsidRPr="003A737E">
            <w:rPr>
              <w:lang w:val="en-GB"/>
            </w:rPr>
            <w:t xml:space="preserve">Repository </w:t>
          </w:r>
          <w:r w:rsidR="002B08AD" w:rsidRPr="002B08AD">
            <w:rPr>
              <w:lang w:val="en-GB"/>
            </w:rPr>
            <w:sym w:font="Wingdings" w:char="F0E0"/>
          </w:r>
          <w:r w:rsidRPr="003A737E">
            <w:rPr>
              <w:lang w:val="en-GB"/>
            </w:rPr>
            <w:t xml:space="preserve"> </w:t>
          </w:r>
          <w:hyperlink r:id="rId1" w:history="1">
            <w:r w:rsidRPr="003A737E">
              <w:rPr>
                <w:rStyle w:val="Hyperlink"/>
                <w:lang w:val="en-GB"/>
              </w:rPr>
              <w:t>https://github.com/Yousefi313/git-schulung</w:t>
            </w:r>
          </w:hyperlink>
          <w:r w:rsidR="00BC40D3" w:rsidRPr="003A737E">
            <w:rPr>
              <w:lang w:val="en-GB"/>
            </w:rPr>
            <w:br/>
          </w:r>
          <w:r w:rsidR="00BC40D3" w:rsidRPr="003A737E">
            <w:rPr>
              <w:lang w:val="en-GB"/>
            </w:rPr>
            <w:br/>
            <w:t xml:space="preserve">Bootstrap </w:t>
          </w:r>
          <w:r w:rsidR="002B08AD" w:rsidRPr="002B08AD">
            <w:rPr>
              <w:lang w:val="en-GB"/>
            </w:rPr>
            <w:sym w:font="Wingdings" w:char="F0E0"/>
          </w:r>
          <w:r w:rsidR="00BC40D3" w:rsidRPr="003A737E">
            <w:rPr>
              <w:lang w:val="en-GB"/>
            </w:rPr>
            <w:t xml:space="preserve"> </w:t>
          </w:r>
          <w:hyperlink r:id="rId2" w:history="1">
            <w:r w:rsidR="00BC40D3" w:rsidRPr="003A737E">
              <w:rPr>
                <w:rStyle w:val="Hyperlink"/>
                <w:lang w:val="en-GB"/>
              </w:rPr>
              <w:t>https://getbootstrap.com/docs/4.1/getting-started/introduction/</w:t>
            </w:r>
          </w:hyperlink>
        </w:p>
        <w:p w:rsidR="002B08AD" w:rsidRPr="003A737E" w:rsidRDefault="002B08AD" w:rsidP="002B08AD">
          <w:pPr>
            <w:pStyle w:val="Fuzeile"/>
            <w:spacing w:before="0"/>
            <w:rPr>
              <w:lang w:val="en-GB"/>
            </w:rPr>
          </w:pPr>
        </w:p>
        <w:p w:rsidR="00BC40D3" w:rsidRDefault="00BC40D3" w:rsidP="002B08AD">
          <w:pPr>
            <w:pStyle w:val="Fuzeile"/>
            <w:spacing w:before="0"/>
          </w:pPr>
          <w:r>
            <w:t xml:space="preserve">GIT Cheat-Sheet </w:t>
          </w:r>
          <w:r w:rsidR="002B08AD">
            <w:sym w:font="Wingdings" w:char="F0E0"/>
          </w:r>
          <w:r>
            <w:t xml:space="preserve"> Anhang </w:t>
          </w:r>
          <w:r w:rsidR="002B08AD">
            <w:t>der</w:t>
          </w:r>
          <w:r>
            <w:t xml:space="preserve"> Email</w:t>
          </w:r>
        </w:p>
        <w:p w:rsidR="00BC40D3" w:rsidRPr="00877074" w:rsidRDefault="00BC40D3" w:rsidP="00BC40D3">
          <w:pPr>
            <w:pStyle w:val="Fuzeile"/>
          </w:pPr>
        </w:p>
      </w:tc>
    </w:tr>
    <w:tr w:rsidR="00BC40D3" w:rsidTr="00BC40D3">
      <w:tc>
        <w:tcPr>
          <w:tcW w:w="9602" w:type="dxa"/>
          <w:shd w:val="clear" w:color="auto" w:fill="EAF1DD" w:themeFill="accent3" w:themeFillTint="33"/>
        </w:tcPr>
        <w:p w:rsidR="00BC40D3" w:rsidRPr="00F938EB" w:rsidRDefault="00D07275" w:rsidP="00BC40D3">
          <w:pPr>
            <w:pStyle w:val="berschrift2"/>
          </w:pPr>
          <w:r>
            <w:t>InFORMationen</w:t>
          </w:r>
        </w:p>
      </w:tc>
    </w:tr>
  </w:tbl>
  <w:p w:rsidR="00AF3394" w:rsidRPr="00170DF3" w:rsidRDefault="003C2776" w:rsidP="00117F4C">
    <w:pPr>
      <w:pStyle w:val="Fuzeile"/>
      <w:jc w:val="center"/>
      <w:rPr>
        <w:caps/>
        <w:noProof/>
      </w:rPr>
    </w:pPr>
    <w:sdt>
      <w:sdtPr>
        <w:id w:val="1698268188"/>
        <w:docPartObj>
          <w:docPartGallery w:val="Page Numbers (Bottom of Page)"/>
          <w:docPartUnique/>
        </w:docPartObj>
      </w:sdtPr>
      <w:sdtEndPr/>
      <w:sdtContent>
        <w:r w:rsidR="00170DF3" w:rsidRPr="00117F4C">
          <w:rPr>
            <w:lang w:bidi="de-DE"/>
          </w:rPr>
          <w:fldChar w:fldCharType="begin"/>
        </w:r>
        <w:r w:rsidR="00170DF3" w:rsidRPr="00117F4C">
          <w:rPr>
            <w:lang w:bidi="de-DE"/>
          </w:rPr>
          <w:instrText xml:space="preserve"> PAGE   \* MERGEFORMAT </w:instrText>
        </w:r>
        <w:r w:rsidR="00170DF3" w:rsidRPr="00117F4C">
          <w:rPr>
            <w:lang w:bidi="de-DE"/>
          </w:rPr>
          <w:fldChar w:fldCharType="separate"/>
        </w:r>
        <w:r w:rsidR="000F4675">
          <w:rPr>
            <w:noProof/>
            <w:lang w:bidi="de-DE"/>
          </w:rPr>
          <w:t>2</w:t>
        </w:r>
        <w:r w:rsidR="00170DF3" w:rsidRPr="00117F4C">
          <w:rPr>
            <w:lang w:bidi="de-DE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3F38" w:rsidRDefault="00A23F38" w:rsidP="00750308">
      <w:r>
        <w:separator/>
      </w:r>
    </w:p>
  </w:footnote>
  <w:footnote w:type="continuationSeparator" w:id="0">
    <w:p w:rsidR="00A23F38" w:rsidRDefault="00A23F38" w:rsidP="00750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fgabenliste:"/>
      <w:tag w:val="Aufgabenliste:"/>
      <w:id w:val="227042303"/>
      <w:placeholder>
        <w:docPart w:val="90A1ECD58A98460DAE29C23016BDF29F"/>
      </w:placeholder>
      <w:temporary/>
      <w:showingPlcHdr/>
      <w15:appearance w15:val="hidden"/>
    </w:sdtPr>
    <w:sdtEndPr/>
    <w:sdtContent>
      <w:p w:rsidR="00750308" w:rsidRDefault="00486FDB" w:rsidP="00486FDB">
        <w:pPr>
          <w:pStyle w:val="Kopfzeile"/>
        </w:pPr>
        <w:r>
          <w:rPr>
            <w:lang w:bidi="de-DE"/>
          </w:rPr>
          <w:t>Aufgabenliste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ufgabenliste:"/>
      <w:tag w:val="Aufgabenliste:"/>
      <w:id w:val="1159110948"/>
      <w:placeholder>
        <w:docPart w:val="CE5F94D2870B4A3C8D7E63731A79CC3A"/>
      </w:placeholder>
      <w:temporary/>
      <w:showingPlcHdr/>
      <w15:appearance w15:val="hidden"/>
    </w:sdtPr>
    <w:sdtEndPr/>
    <w:sdtContent>
      <w:p w:rsidR="00DA3CB0" w:rsidRPr="009A5E01" w:rsidRDefault="009A5E01" w:rsidP="009A5E01">
        <w:pPr>
          <w:pStyle w:val="Kopfzeile"/>
        </w:pPr>
        <w:r>
          <w:rPr>
            <w:lang w:bidi="de-DE"/>
          </w:rPr>
          <w:t>Aufgabenliste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8451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AC62F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F651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D2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20D0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EE40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1C4C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F8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A6A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A82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B0777"/>
    <w:multiLevelType w:val="hybridMultilevel"/>
    <w:tmpl w:val="212025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464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05527D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96355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B1E2544"/>
    <w:multiLevelType w:val="multilevel"/>
    <w:tmpl w:val="AC863CD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BAB29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3"/>
  </w:num>
  <w:num w:numId="3">
    <w:abstractNumId w:val="14"/>
  </w:num>
  <w:num w:numId="4">
    <w:abstractNumId w:val="11"/>
  </w:num>
  <w:num w:numId="5">
    <w:abstractNumId w:val="12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01"/>
    <w:rsid w:val="000026B7"/>
    <w:rsid w:val="000136DD"/>
    <w:rsid w:val="00040546"/>
    <w:rsid w:val="00047AC4"/>
    <w:rsid w:val="000602BE"/>
    <w:rsid w:val="000A320F"/>
    <w:rsid w:val="000B1256"/>
    <w:rsid w:val="000E1932"/>
    <w:rsid w:val="000F4675"/>
    <w:rsid w:val="00117F4C"/>
    <w:rsid w:val="00150154"/>
    <w:rsid w:val="00170DF3"/>
    <w:rsid w:val="00175FDF"/>
    <w:rsid w:val="00181A55"/>
    <w:rsid w:val="001A1FE3"/>
    <w:rsid w:val="001B2D3F"/>
    <w:rsid w:val="001B6C29"/>
    <w:rsid w:val="001D1CF5"/>
    <w:rsid w:val="001D5927"/>
    <w:rsid w:val="001D7157"/>
    <w:rsid w:val="002070D0"/>
    <w:rsid w:val="002358CE"/>
    <w:rsid w:val="00273BFC"/>
    <w:rsid w:val="00276C92"/>
    <w:rsid w:val="002831A6"/>
    <w:rsid w:val="00293B83"/>
    <w:rsid w:val="002A1F97"/>
    <w:rsid w:val="002A6C8A"/>
    <w:rsid w:val="002B08AD"/>
    <w:rsid w:val="002D276E"/>
    <w:rsid w:val="002D42B7"/>
    <w:rsid w:val="003A6007"/>
    <w:rsid w:val="003A737E"/>
    <w:rsid w:val="003A793C"/>
    <w:rsid w:val="003C2776"/>
    <w:rsid w:val="003C58F7"/>
    <w:rsid w:val="003D340D"/>
    <w:rsid w:val="003E4B56"/>
    <w:rsid w:val="00415776"/>
    <w:rsid w:val="0044243D"/>
    <w:rsid w:val="00466576"/>
    <w:rsid w:val="00477C2D"/>
    <w:rsid w:val="00486FDB"/>
    <w:rsid w:val="004E4EEA"/>
    <w:rsid w:val="00517CE6"/>
    <w:rsid w:val="00553891"/>
    <w:rsid w:val="005A4058"/>
    <w:rsid w:val="005B2EF6"/>
    <w:rsid w:val="005B437E"/>
    <w:rsid w:val="005D0120"/>
    <w:rsid w:val="005F7232"/>
    <w:rsid w:val="006024B1"/>
    <w:rsid w:val="00616BDF"/>
    <w:rsid w:val="00656070"/>
    <w:rsid w:val="0067543F"/>
    <w:rsid w:val="00680142"/>
    <w:rsid w:val="006A3CE7"/>
    <w:rsid w:val="006B2D02"/>
    <w:rsid w:val="006E7AE9"/>
    <w:rsid w:val="00715A77"/>
    <w:rsid w:val="00730DEB"/>
    <w:rsid w:val="0074568D"/>
    <w:rsid w:val="00750308"/>
    <w:rsid w:val="00754758"/>
    <w:rsid w:val="00764921"/>
    <w:rsid w:val="00794AF6"/>
    <w:rsid w:val="007B3B7E"/>
    <w:rsid w:val="007B3F7B"/>
    <w:rsid w:val="007B72F3"/>
    <w:rsid w:val="007E6320"/>
    <w:rsid w:val="00854E66"/>
    <w:rsid w:val="00877074"/>
    <w:rsid w:val="008830F2"/>
    <w:rsid w:val="00905B75"/>
    <w:rsid w:val="00963059"/>
    <w:rsid w:val="00965336"/>
    <w:rsid w:val="009A0E4D"/>
    <w:rsid w:val="009A5E01"/>
    <w:rsid w:val="00A23F38"/>
    <w:rsid w:val="00A30601"/>
    <w:rsid w:val="00A54D86"/>
    <w:rsid w:val="00AB6344"/>
    <w:rsid w:val="00AF3394"/>
    <w:rsid w:val="00B6370E"/>
    <w:rsid w:val="00B765C8"/>
    <w:rsid w:val="00B82D89"/>
    <w:rsid w:val="00B9314E"/>
    <w:rsid w:val="00BC40D3"/>
    <w:rsid w:val="00BF1EDD"/>
    <w:rsid w:val="00BF1FB2"/>
    <w:rsid w:val="00C26F8E"/>
    <w:rsid w:val="00C6319D"/>
    <w:rsid w:val="00C81D06"/>
    <w:rsid w:val="00D07275"/>
    <w:rsid w:val="00D37A3D"/>
    <w:rsid w:val="00DA0AFE"/>
    <w:rsid w:val="00DA3CB0"/>
    <w:rsid w:val="00DB24CD"/>
    <w:rsid w:val="00E10954"/>
    <w:rsid w:val="00E4614C"/>
    <w:rsid w:val="00E908A7"/>
    <w:rsid w:val="00E97B73"/>
    <w:rsid w:val="00EA27B4"/>
    <w:rsid w:val="00EB232B"/>
    <w:rsid w:val="00ED01CE"/>
    <w:rsid w:val="00EF3EFD"/>
    <w:rsid w:val="00F53C9C"/>
    <w:rsid w:val="00F53E0C"/>
    <w:rsid w:val="00F938EB"/>
    <w:rsid w:val="00FE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D1ECF40"/>
  <w15:chartTrackingRefBased/>
  <w15:docId w15:val="{DA6C1902-CF1A-4DE3-8B5D-92017F99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C40D3"/>
  </w:style>
  <w:style w:type="paragraph" w:styleId="berschrift1">
    <w:name w:val="heading 1"/>
    <w:basedOn w:val="Standard"/>
    <w:next w:val="Standard"/>
    <w:link w:val="berschrift1Zchn"/>
    <w:uiPriority w:val="9"/>
    <w:qFormat/>
    <w:rsid w:val="00F53C9C"/>
    <w:pPr>
      <w:keepNext/>
      <w:keepLines/>
      <w:outlineLvl w:val="0"/>
    </w:pPr>
    <w:rPr>
      <w:rFonts w:asciiTheme="majorHAnsi" w:eastAsiaTheme="majorEastAsia" w:hAnsiTheme="majorHAnsi" w:cstheme="majorBidi"/>
      <w:caps/>
      <w:color w:val="4F6228" w:themeColor="accent3" w:themeShade="8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3A793C"/>
    <w:pPr>
      <w:keepNext/>
      <w:jc w:val="center"/>
      <w:outlineLvl w:val="1"/>
    </w:pPr>
    <w:rPr>
      <w:rFonts w:asciiTheme="majorHAnsi" w:eastAsia="Times New Roman" w:hAnsiTheme="majorHAnsi" w:cs="Arial"/>
      <w:b/>
      <w:bCs/>
      <w:iCs/>
      <w:caps/>
      <w:color w:val="984806" w:themeColor="accent6" w:themeShade="80"/>
      <w:spacing w:val="3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53C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6228" w:themeColor="accent3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53C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F6228" w:themeColor="accent3" w:themeShade="8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3C9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4F6228" w:themeColor="accent3" w:themeShade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3C9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984806" w:themeColor="accent6" w:themeShade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3C9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984806" w:themeColor="accent6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3C9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984806" w:themeColor="accent6" w:themeShade="80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3C9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984806" w:themeColor="accent6" w:themeShade="80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Makrotext">
    <w:name w:val="macro"/>
    <w:link w:val="MakrotextZchn"/>
    <w:uiPriority w:val="99"/>
    <w:semiHidden/>
    <w:unhideWhenUsed/>
    <w:rsid w:val="00FE21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color w:val="365F91" w:themeColor="accent1" w:themeShade="BF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FE213D"/>
    <w:rPr>
      <w:rFonts w:ascii="Consolas" w:hAnsi="Consolas"/>
      <w:color w:val="365F91" w:themeColor="accent1" w:themeShade="BF"/>
      <w:szCs w:val="20"/>
    </w:rPr>
  </w:style>
  <w:style w:type="paragraph" w:styleId="Kopfzeile">
    <w:name w:val="header"/>
    <w:basedOn w:val="Standard"/>
    <w:link w:val="KopfzeileZchn"/>
    <w:uiPriority w:val="99"/>
    <w:unhideWhenUsed/>
    <w:qFormat/>
    <w:rsid w:val="003A793C"/>
    <w:pPr>
      <w:pBdr>
        <w:top w:val="single" w:sz="48" w:space="1" w:color="FABF8F" w:themeColor="accent6" w:themeTint="99"/>
        <w:bottom w:val="single" w:sz="48" w:space="1" w:color="FABF8F" w:themeColor="accent6" w:themeTint="99"/>
      </w:pBdr>
      <w:shd w:val="clear" w:color="auto" w:fill="FDE9D9" w:themeFill="accent6" w:themeFillTint="33"/>
      <w:jc w:val="center"/>
    </w:pPr>
    <w:rPr>
      <w:caps/>
      <w:color w:val="4F6228" w:themeColor="accent3" w:themeShade="80"/>
      <w:spacing w:val="10"/>
      <w:sz w:val="9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1D06"/>
    <w:rPr>
      <w:rFonts w:asciiTheme="majorHAnsi" w:eastAsiaTheme="majorEastAsia" w:hAnsiTheme="majorHAnsi" w:cstheme="majorBidi"/>
      <w:color w:val="4F6228" w:themeColor="accent3" w:themeShade="80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3A793C"/>
    <w:rPr>
      <w:caps/>
      <w:color w:val="4F6228" w:themeColor="accent3" w:themeShade="80"/>
      <w:spacing w:val="10"/>
      <w:sz w:val="96"/>
      <w:shd w:val="clear" w:color="auto" w:fill="FDE9D9" w:themeFill="accent6" w:themeFillTint="33"/>
    </w:rPr>
  </w:style>
  <w:style w:type="paragraph" w:styleId="Fuzeile">
    <w:name w:val="footer"/>
    <w:basedOn w:val="Standard"/>
    <w:link w:val="FuzeileZchn"/>
    <w:uiPriority w:val="99"/>
    <w:unhideWhenUsed/>
    <w:qFormat/>
    <w:rsid w:val="00477C2D"/>
    <w:pPr>
      <w:spacing w:before="120"/>
    </w:pPr>
  </w:style>
  <w:style w:type="character" w:customStyle="1" w:styleId="FuzeileZchn">
    <w:name w:val="Fußzeile Zchn"/>
    <w:basedOn w:val="Absatz-Standardschriftart"/>
    <w:link w:val="Fuzeile"/>
    <w:uiPriority w:val="99"/>
    <w:rsid w:val="00477C2D"/>
  </w:style>
  <w:style w:type="table" w:styleId="Tabellenraster">
    <w:name w:val="Table Grid"/>
    <w:basedOn w:val="NormaleTabelle"/>
    <w:uiPriority w:val="39"/>
    <w:rsid w:val="000E1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ufgabenliste">
    <w:name w:val="Aufgabenliste"/>
    <w:basedOn w:val="NormaleTabelle"/>
    <w:uiPriority w:val="99"/>
    <w:rsid w:val="000B1256"/>
    <w:pPr>
      <w:spacing w:before="80" w:after="80"/>
    </w:pPr>
    <w:tblPr>
      <w:tblBorders>
        <w:top w:val="single" w:sz="4" w:space="0" w:color="E36C0A" w:themeColor="accent6" w:themeShade="BF"/>
        <w:left w:val="single" w:sz="4" w:space="0" w:color="E36C0A" w:themeColor="accent6" w:themeShade="BF"/>
        <w:bottom w:val="single" w:sz="4" w:space="0" w:color="E36C0A" w:themeColor="accent6" w:themeShade="BF"/>
        <w:right w:val="single" w:sz="4" w:space="0" w:color="E36C0A" w:themeColor="accent6" w:themeShade="BF"/>
        <w:insideH w:val="single" w:sz="4" w:space="0" w:color="E36C0A" w:themeColor="accent6" w:themeShade="BF"/>
        <w:insideV w:val="single" w:sz="4" w:space="0" w:color="E36C0A" w:themeColor="accent6" w:themeShade="BF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caps/>
        <w:smallCaps w:val="0"/>
        <w:color w:val="4F6228" w:themeColor="accent3" w:themeShade="80"/>
        <w:sz w:val="22"/>
      </w:rPr>
      <w:tblPr/>
      <w:trPr>
        <w:tblHeader/>
      </w:trPr>
      <w:tcPr>
        <w:tcBorders>
          <w:top w:val="nil"/>
          <w:left w:val="nil"/>
          <w:bottom w:val="single" w:sz="4" w:space="0" w:color="E36C0A" w:themeColor="accent6" w:themeShade="BF"/>
          <w:right w:val="nil"/>
          <w:insideH w:val="nil"/>
          <w:insideV w:val="nil"/>
          <w:tl2br w:val="nil"/>
          <w:tr2bl w:val="nil"/>
        </w:tcBorders>
        <w:tcMar>
          <w:top w:w="0" w:type="nil"/>
          <w:left w:w="72" w:type="dxa"/>
          <w:bottom w:w="144" w:type="dxa"/>
          <w:right w:w="72" w:type="dxa"/>
        </w:tcMar>
        <w:vAlign w:val="bottom"/>
      </w:tcPr>
    </w:tblStyle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0E1932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0E1932"/>
    <w:rPr>
      <w:rFonts w:eastAsiaTheme="minorEastAsia"/>
      <w:color w:val="5A5A5A" w:themeColor="text1" w:themeTint="A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1D06"/>
    <w:rPr>
      <w:rFonts w:ascii="Segoe UI" w:hAnsi="Segoe UI" w:cs="Segoe UI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1932"/>
    <w:rPr>
      <w:rFonts w:asciiTheme="majorHAnsi" w:eastAsiaTheme="majorEastAsia" w:hAnsiTheme="majorHAnsi" w:cstheme="majorBidi"/>
      <w:caps/>
      <w:color w:val="4F6228" w:themeColor="accent3" w:themeShade="80"/>
      <w:szCs w:val="3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1D06"/>
    <w:rPr>
      <w:rFonts w:ascii="Segoe UI" w:hAnsi="Segoe UI" w:cs="Segoe UI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793C"/>
    <w:rPr>
      <w:rFonts w:asciiTheme="majorHAnsi" w:eastAsia="Times New Roman" w:hAnsiTheme="majorHAnsi" w:cs="Arial"/>
      <w:b/>
      <w:bCs/>
      <w:iCs/>
      <w:caps/>
      <w:color w:val="984806" w:themeColor="accent6" w:themeShade="80"/>
      <w:spacing w:val="30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1D06"/>
    <w:rPr>
      <w:rFonts w:asciiTheme="majorHAnsi" w:eastAsiaTheme="majorEastAsia" w:hAnsiTheme="majorHAnsi" w:cstheme="majorBidi"/>
      <w:i/>
      <w:iCs/>
      <w:color w:val="4F6228" w:themeColor="accent3" w:themeShade="8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1D06"/>
    <w:rPr>
      <w:rFonts w:asciiTheme="majorHAnsi" w:eastAsiaTheme="majorEastAsia" w:hAnsiTheme="majorHAnsi" w:cstheme="majorBidi"/>
      <w:b/>
      <w:color w:val="4F6228" w:themeColor="accent3" w:themeShade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1D06"/>
    <w:rPr>
      <w:rFonts w:asciiTheme="majorHAnsi" w:eastAsiaTheme="majorEastAsia" w:hAnsiTheme="majorHAnsi" w:cstheme="majorBidi"/>
      <w:color w:val="984806" w:themeColor="accent6" w:themeShade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1D06"/>
    <w:rPr>
      <w:rFonts w:asciiTheme="majorHAnsi" w:eastAsiaTheme="majorEastAsia" w:hAnsiTheme="majorHAnsi" w:cstheme="majorBidi"/>
      <w:i/>
      <w:iCs/>
      <w:color w:val="984806" w:themeColor="accent6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1D06"/>
    <w:rPr>
      <w:rFonts w:asciiTheme="majorHAnsi" w:eastAsiaTheme="majorEastAsia" w:hAnsiTheme="majorHAnsi" w:cstheme="majorBidi"/>
      <w:b/>
      <w:color w:val="984806" w:themeColor="accent6" w:themeShade="8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1D06"/>
    <w:rPr>
      <w:rFonts w:asciiTheme="majorHAnsi" w:eastAsiaTheme="majorEastAsia" w:hAnsiTheme="majorHAnsi" w:cstheme="majorBidi"/>
      <w:b/>
      <w:i/>
      <w:iCs/>
      <w:color w:val="984806" w:themeColor="accent6" w:themeShade="80"/>
      <w:szCs w:val="21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81D06"/>
    <w:pPr>
      <w:spacing w:after="200"/>
    </w:pPr>
    <w:rPr>
      <w:i/>
      <w:iCs/>
      <w:color w:val="1F497D" w:themeColor="text2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81D06"/>
    <w:pPr>
      <w:outlineLvl w:val="9"/>
    </w:pPr>
    <w:rPr>
      <w:caps w:val="0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81D06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81D06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81D06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81D06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81D06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81D06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81D06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81D0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81D06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81D06"/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81D06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1D06"/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1D06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81D06"/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81D06"/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81D06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81D06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81D06"/>
    <w:rPr>
      <w:rFonts w:ascii="Consolas" w:hAnsi="Consolas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81D06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81D06"/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81D06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C81D06"/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81D06"/>
    <w:rPr>
      <w:rFonts w:ascii="Consolas" w:hAnsi="Consolas"/>
      <w:szCs w:val="21"/>
    </w:rPr>
  </w:style>
  <w:style w:type="table" w:styleId="Gitternetztabelle1hellAkzent3">
    <w:name w:val="Grid Table 1 Light Accent 3"/>
    <w:basedOn w:val="NormaleTabelle"/>
    <w:uiPriority w:val="46"/>
    <w:rsid w:val="004E4EEA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4E4EEA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Akzent5">
    <w:name w:val="Grid Table 2 Accent 5"/>
    <w:basedOn w:val="NormaleTabelle"/>
    <w:uiPriority w:val="47"/>
    <w:rsid w:val="004E4EEA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C6319D"/>
    <w:rPr>
      <w:b/>
      <w:bCs/>
      <w:caps w:val="0"/>
      <w:smallCaps/>
      <w:color w:val="244061" w:themeColor="accent1" w:themeShade="80"/>
      <w:spacing w:val="5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C6319D"/>
    <w:rPr>
      <w:i/>
      <w:iCs/>
      <w:color w:val="244061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C6319D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ind w:left="864" w:right="864"/>
      <w:jc w:val="center"/>
    </w:pPr>
    <w:rPr>
      <w:i/>
      <w:iCs/>
      <w:color w:val="244061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C6319D"/>
    <w:rPr>
      <w:i/>
      <w:iCs/>
      <w:color w:val="244061" w:themeColor="accent1" w:themeShade="80"/>
    </w:rPr>
  </w:style>
  <w:style w:type="paragraph" w:styleId="Blocktext">
    <w:name w:val="Block Text"/>
    <w:basedOn w:val="Standard"/>
    <w:uiPriority w:val="99"/>
    <w:semiHidden/>
    <w:unhideWhenUsed/>
    <w:rsid w:val="00C6319D"/>
    <w:pPr>
      <w:pBdr>
        <w:top w:val="single" w:sz="2" w:space="10" w:color="244061" w:themeColor="accent1" w:themeShade="80"/>
        <w:left w:val="single" w:sz="2" w:space="10" w:color="244061" w:themeColor="accent1" w:themeShade="80"/>
        <w:bottom w:val="single" w:sz="2" w:space="10" w:color="244061" w:themeColor="accent1" w:themeShade="80"/>
        <w:right w:val="single" w:sz="2" w:space="10" w:color="244061" w:themeColor="accent1" w:themeShade="80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character" w:styleId="Platzhaltertext">
    <w:name w:val="Placeholder Text"/>
    <w:basedOn w:val="Absatz-Standardschriftart"/>
    <w:uiPriority w:val="99"/>
    <w:semiHidden/>
    <w:rsid w:val="00415776"/>
    <w:rPr>
      <w:color w:val="595959" w:themeColor="text1" w:themeTint="A6"/>
    </w:rPr>
  </w:style>
  <w:style w:type="character" w:styleId="Hyperlink">
    <w:name w:val="Hyperlink"/>
    <w:basedOn w:val="Absatz-Standardschriftart"/>
    <w:uiPriority w:val="99"/>
    <w:unhideWhenUsed/>
    <w:rsid w:val="001B6C29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6C29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unhideWhenUsed/>
    <w:qFormat/>
    <w:rsid w:val="007E6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etbootstrap.com/docs/4.1/getting-started/introduction/" TargetMode="External"/><Relationship Id="rId1" Type="http://schemas.openxmlformats.org/officeDocument/2006/relationships/hyperlink" Target="https://github.com/Yousefi313/git-schulu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E5F94D2870B4A3C8D7E63731A79CC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0A2C82-D0F6-4AB5-BD17-D1DCFD2DEC7C}"/>
      </w:docPartPr>
      <w:docPartBody>
        <w:p w:rsidR="0058492B" w:rsidRDefault="008E4218" w:rsidP="008E4218">
          <w:pPr>
            <w:pStyle w:val="CE5F94D2870B4A3C8D7E63731A79CC3A"/>
          </w:pPr>
          <w:r w:rsidRPr="000F4675">
            <w:rPr>
              <w:lang w:bidi="de-DE"/>
            </w:rPr>
            <w:t>Priorität</w:t>
          </w:r>
        </w:p>
      </w:docPartBody>
    </w:docPart>
    <w:docPart>
      <w:docPartPr>
        <w:name w:val="90A1ECD58A98460DAE29C23016BDF2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7F2C1A-606C-4CFB-A8C1-E1B84C3B3AA7}"/>
      </w:docPartPr>
      <w:docPartBody>
        <w:p w:rsidR="0058492B" w:rsidRDefault="008E4218" w:rsidP="008E4218">
          <w:pPr>
            <w:pStyle w:val="90A1ECD58A98460DAE29C23016BDF29F"/>
          </w:pPr>
          <w:r w:rsidRPr="000F4675">
            <w:rPr>
              <w:lang w:bidi="de-DE"/>
            </w:rPr>
            <w:t>Was</w:t>
          </w:r>
        </w:p>
      </w:docPartBody>
    </w:docPart>
    <w:docPart>
      <w:docPartPr>
        <w:name w:val="2F063762514F44408751DF841EF3B1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F11F0C-3E58-4C65-AA8E-458D84AF8E5B}"/>
      </w:docPartPr>
      <w:docPartBody>
        <w:p w:rsidR="00292756" w:rsidRDefault="0021679D" w:rsidP="0021679D">
          <w:pPr>
            <w:pStyle w:val="2F063762514F44408751DF841EF3B1B3"/>
          </w:pPr>
          <w:r w:rsidRPr="000F4675">
            <w:rPr>
              <w:lang w:bidi="de-DE"/>
            </w:rPr>
            <w:t>Fertig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18"/>
    <w:rsid w:val="00111F94"/>
    <w:rsid w:val="0021679D"/>
    <w:rsid w:val="00292756"/>
    <w:rsid w:val="004B3D3D"/>
    <w:rsid w:val="0058492B"/>
    <w:rsid w:val="00736C8C"/>
    <w:rsid w:val="008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FCF5D41B9A64B02BFAF27C4FB9B39A5">
    <w:name w:val="0FCF5D41B9A64B02BFAF27C4FB9B39A5"/>
  </w:style>
  <w:style w:type="paragraph" w:customStyle="1" w:styleId="FF20029DC944489C97D3B16E1E144E5E">
    <w:name w:val="FF20029DC944489C97D3B16E1E144E5E"/>
  </w:style>
  <w:style w:type="paragraph" w:customStyle="1" w:styleId="8208C8FA39A045F1ACA9529EBBA4F43F">
    <w:name w:val="8208C8FA39A045F1ACA9529EBBA4F43F"/>
  </w:style>
  <w:style w:type="paragraph" w:customStyle="1" w:styleId="86F9861603E942E9B9014B6B3EA36C23">
    <w:name w:val="86F9861603E942E9B9014B6B3EA36C23"/>
  </w:style>
  <w:style w:type="paragraph" w:customStyle="1" w:styleId="500B87F6D2C34E8B8344FA8D04ECB46F">
    <w:name w:val="500B87F6D2C34E8B8344FA8D04ECB46F"/>
  </w:style>
  <w:style w:type="paragraph" w:customStyle="1" w:styleId="0F594354FFED4F84941086A2A02A401B">
    <w:name w:val="0F594354FFED4F84941086A2A02A401B"/>
  </w:style>
  <w:style w:type="paragraph" w:customStyle="1" w:styleId="10743556C2E943469373A295A182D7DC">
    <w:name w:val="10743556C2E943469373A295A182D7DC"/>
  </w:style>
  <w:style w:type="paragraph" w:customStyle="1" w:styleId="D7CE0419EEEB4C589F89748CA22576D7">
    <w:name w:val="D7CE0419EEEB4C589F89748CA22576D7"/>
  </w:style>
  <w:style w:type="paragraph" w:customStyle="1" w:styleId="9D44740999B04BB5A9E28ECBD9773590">
    <w:name w:val="9D44740999B04BB5A9E28ECBD9773590"/>
  </w:style>
  <w:style w:type="paragraph" w:customStyle="1" w:styleId="32F4F6237CFD4326B952B4AC0DE24CB8">
    <w:name w:val="32F4F6237CFD4326B952B4AC0DE24CB8"/>
  </w:style>
  <w:style w:type="paragraph" w:customStyle="1" w:styleId="41C682B388AC4F1CAF27B66CD26FDB83">
    <w:name w:val="41C682B388AC4F1CAF27B66CD26FDB83"/>
  </w:style>
  <w:style w:type="paragraph" w:customStyle="1" w:styleId="5616A59DC6084227B1E741C1828CFF21">
    <w:name w:val="5616A59DC6084227B1E741C1828CFF21"/>
  </w:style>
  <w:style w:type="paragraph" w:customStyle="1" w:styleId="335EAF5A52034C1A8D61F9998BB6B456">
    <w:name w:val="335EAF5A52034C1A8D61F9998BB6B456"/>
  </w:style>
  <w:style w:type="paragraph" w:customStyle="1" w:styleId="A6CB3ADD061E4B7A83BAA78F976AB4A9">
    <w:name w:val="A6CB3ADD061E4B7A83BAA78F976AB4A9"/>
  </w:style>
  <w:style w:type="paragraph" w:customStyle="1" w:styleId="3F1C7AF26E54444C9A78006FF1D08E50">
    <w:name w:val="3F1C7AF26E54444C9A78006FF1D08E50"/>
  </w:style>
  <w:style w:type="paragraph" w:customStyle="1" w:styleId="CD78197842114F3C94E0C957F6F78A7E">
    <w:name w:val="CD78197842114F3C94E0C957F6F78A7E"/>
  </w:style>
  <w:style w:type="paragraph" w:customStyle="1" w:styleId="393E19E9531542C08DBF2B9946C7E0F5">
    <w:name w:val="393E19E9531542C08DBF2B9946C7E0F5"/>
  </w:style>
  <w:style w:type="paragraph" w:customStyle="1" w:styleId="9C258D5EB2AF49918C26685B83FB0D29">
    <w:name w:val="9C258D5EB2AF49918C26685B83FB0D29"/>
  </w:style>
  <w:style w:type="paragraph" w:customStyle="1" w:styleId="22A44C06A3C04CB99B7804C289B927BF">
    <w:name w:val="22A44C06A3C04CB99B7804C289B927BF"/>
  </w:style>
  <w:style w:type="paragraph" w:customStyle="1" w:styleId="0910C6830B24456CBF55CFEF12099FEA">
    <w:name w:val="0910C6830B24456CBF55CFEF12099FEA"/>
  </w:style>
  <w:style w:type="paragraph" w:customStyle="1" w:styleId="FF5C6A633A434221A3B8C05B5515438F">
    <w:name w:val="FF5C6A633A434221A3B8C05B5515438F"/>
  </w:style>
  <w:style w:type="paragraph" w:customStyle="1" w:styleId="A16EA4CC0C7D48769C76625A2F4B2C04">
    <w:name w:val="A16EA4CC0C7D48769C76625A2F4B2C04"/>
  </w:style>
  <w:style w:type="paragraph" w:customStyle="1" w:styleId="5146D535237D41E891BEF8E4430E8B03">
    <w:name w:val="5146D535237D41E891BEF8E4430E8B03"/>
  </w:style>
  <w:style w:type="paragraph" w:customStyle="1" w:styleId="C5E90D0C9C784A779175F4E3367BA5CB">
    <w:name w:val="C5E90D0C9C784A779175F4E3367BA5CB"/>
  </w:style>
  <w:style w:type="paragraph" w:customStyle="1" w:styleId="BCB259B156F24CC3895053DC5ECE9155">
    <w:name w:val="BCB259B156F24CC3895053DC5ECE9155"/>
  </w:style>
  <w:style w:type="paragraph" w:customStyle="1" w:styleId="BF758583F4B04B2AB413C974DD83C9E0">
    <w:name w:val="BF758583F4B04B2AB413C974DD83C9E0"/>
  </w:style>
  <w:style w:type="paragraph" w:customStyle="1" w:styleId="20360CB82F444891B12F7763B340985B">
    <w:name w:val="20360CB82F444891B12F7763B340985B"/>
  </w:style>
  <w:style w:type="paragraph" w:customStyle="1" w:styleId="FAC1E27073484F7AABAF18D5D6ECEF9F">
    <w:name w:val="FAC1E27073484F7AABAF18D5D6ECEF9F"/>
  </w:style>
  <w:style w:type="paragraph" w:customStyle="1" w:styleId="178EFFFA8E8D4D1295508B732AD208F9">
    <w:name w:val="178EFFFA8E8D4D1295508B732AD208F9"/>
  </w:style>
  <w:style w:type="paragraph" w:customStyle="1" w:styleId="371A8A3947C546E09C386D5C7BC3276F">
    <w:name w:val="371A8A3947C546E09C386D5C7BC3276F"/>
  </w:style>
  <w:style w:type="paragraph" w:customStyle="1" w:styleId="6F9CF4F10FFE401EA50AA828AD577006">
    <w:name w:val="6F9CF4F10FFE401EA50AA828AD577006"/>
  </w:style>
  <w:style w:type="paragraph" w:customStyle="1" w:styleId="708700BC022643F69023432918CE4879">
    <w:name w:val="708700BC022643F69023432918CE4879"/>
  </w:style>
  <w:style w:type="paragraph" w:customStyle="1" w:styleId="9072514EC81C4019A68B03AB801A2543">
    <w:name w:val="9072514EC81C4019A68B03AB801A2543"/>
  </w:style>
  <w:style w:type="paragraph" w:customStyle="1" w:styleId="73E4DCB0F9B34695BB336FEC141CAAD3">
    <w:name w:val="73E4DCB0F9B34695BB336FEC141CAAD3"/>
  </w:style>
  <w:style w:type="paragraph" w:customStyle="1" w:styleId="758CC9D31FA447C8894583FD1FA9BC01">
    <w:name w:val="758CC9D31FA447C8894583FD1FA9BC01"/>
  </w:style>
  <w:style w:type="paragraph" w:customStyle="1" w:styleId="3BB54628469443B098AA333F03371D0C">
    <w:name w:val="3BB54628469443B098AA333F03371D0C"/>
  </w:style>
  <w:style w:type="paragraph" w:customStyle="1" w:styleId="6DF9833574BF4322B71A7AF09209EEB5">
    <w:name w:val="6DF9833574BF4322B71A7AF09209EEB5"/>
  </w:style>
  <w:style w:type="paragraph" w:customStyle="1" w:styleId="F315DE68D52C426D9C0EC394F1D7F2AD">
    <w:name w:val="F315DE68D52C426D9C0EC394F1D7F2AD"/>
  </w:style>
  <w:style w:type="paragraph" w:customStyle="1" w:styleId="A973FEEE7D59400990B4A2228E49CF3C">
    <w:name w:val="A973FEEE7D59400990B4A2228E49CF3C"/>
  </w:style>
  <w:style w:type="paragraph" w:customStyle="1" w:styleId="01785D662ED542E1A805F74B51EFF5FB">
    <w:name w:val="01785D662ED542E1A805F74B51EFF5FB"/>
  </w:style>
  <w:style w:type="paragraph" w:customStyle="1" w:styleId="8AAE3EB34B5B45BC94101644F534F1BC">
    <w:name w:val="8AAE3EB34B5B45BC94101644F534F1BC"/>
  </w:style>
  <w:style w:type="paragraph" w:customStyle="1" w:styleId="49AE626A994848F8A53A07ABFF7DE2F9">
    <w:name w:val="49AE626A994848F8A53A07ABFF7DE2F9"/>
  </w:style>
  <w:style w:type="paragraph" w:customStyle="1" w:styleId="C943965A89424698806C365EF2F52C38">
    <w:name w:val="C943965A89424698806C365EF2F52C38"/>
  </w:style>
  <w:style w:type="paragraph" w:customStyle="1" w:styleId="A10C1E298AEC42DB85325DFACE9FFB5F">
    <w:name w:val="A10C1E298AEC42DB85325DFACE9FFB5F"/>
  </w:style>
  <w:style w:type="paragraph" w:customStyle="1" w:styleId="7DF7D110FDB3412F8CF445383D9352CF">
    <w:name w:val="7DF7D110FDB3412F8CF445383D9352CF"/>
  </w:style>
  <w:style w:type="paragraph" w:customStyle="1" w:styleId="75C745AC57914A2C86345DE26FC8B803">
    <w:name w:val="75C745AC57914A2C86345DE26FC8B803"/>
  </w:style>
  <w:style w:type="paragraph" w:customStyle="1" w:styleId="C1DDE8D06C30471EA7F34300F620622C">
    <w:name w:val="C1DDE8D06C30471EA7F34300F620622C"/>
  </w:style>
  <w:style w:type="paragraph" w:customStyle="1" w:styleId="400BF787FAD14CB8AA7B8AA7C66C872E">
    <w:name w:val="400BF787FAD14CB8AA7B8AA7C66C872E"/>
  </w:style>
  <w:style w:type="paragraph" w:customStyle="1" w:styleId="E467E3790AB94A418E22057A9938CA62">
    <w:name w:val="E467E3790AB94A418E22057A9938CA62"/>
  </w:style>
  <w:style w:type="paragraph" w:customStyle="1" w:styleId="4331E192B76E4FA18771B58F49EEAC9D">
    <w:name w:val="4331E192B76E4FA18771B58F49EEAC9D"/>
  </w:style>
  <w:style w:type="paragraph" w:customStyle="1" w:styleId="2D0328AC36CA4B7ABE4BEA4D556E7B52">
    <w:name w:val="2D0328AC36CA4B7ABE4BEA4D556E7B52"/>
  </w:style>
  <w:style w:type="paragraph" w:customStyle="1" w:styleId="705360D537F747958DBA51A17D87A81B">
    <w:name w:val="705360D537F747958DBA51A17D87A81B"/>
  </w:style>
  <w:style w:type="paragraph" w:customStyle="1" w:styleId="5BB1EFDB232144408A3E523AF0255F11">
    <w:name w:val="5BB1EFDB232144408A3E523AF0255F11"/>
  </w:style>
  <w:style w:type="paragraph" w:customStyle="1" w:styleId="4BE149B60AD547B48513BEEA496A1158">
    <w:name w:val="4BE149B60AD547B48513BEEA496A1158"/>
  </w:style>
  <w:style w:type="paragraph" w:customStyle="1" w:styleId="0296D1318C7E499DA2DDE2E72E692431">
    <w:name w:val="0296D1318C7E499DA2DDE2E72E692431"/>
  </w:style>
  <w:style w:type="paragraph" w:customStyle="1" w:styleId="BB0B67DF4A6340A393524D9E5F6D8345">
    <w:name w:val="BB0B67DF4A6340A393524D9E5F6D8345"/>
  </w:style>
  <w:style w:type="paragraph" w:customStyle="1" w:styleId="70573CCFD7794E01A84DBE192952B3CC">
    <w:name w:val="70573CCFD7794E01A84DBE192952B3CC"/>
  </w:style>
  <w:style w:type="paragraph" w:customStyle="1" w:styleId="F6759DED13A54D9CA10A9B9698D2CB6E">
    <w:name w:val="F6759DED13A54D9CA10A9B9698D2CB6E"/>
  </w:style>
  <w:style w:type="paragraph" w:customStyle="1" w:styleId="E9ED4DFC0D7F4828B54F2C98F5DC1382">
    <w:name w:val="E9ED4DFC0D7F4828B54F2C98F5DC1382"/>
  </w:style>
  <w:style w:type="paragraph" w:customStyle="1" w:styleId="D5AD081D480845D59669B1BC248E06BC">
    <w:name w:val="D5AD081D480845D59669B1BC248E06BC"/>
  </w:style>
  <w:style w:type="paragraph" w:customStyle="1" w:styleId="2E84880D674945FC867E2A25F81F3570">
    <w:name w:val="2E84880D674945FC867E2A25F81F3570"/>
  </w:style>
  <w:style w:type="paragraph" w:customStyle="1" w:styleId="43E69998DDFC4C00AD10F04C6C1D2B78">
    <w:name w:val="43E69998DDFC4C00AD10F04C6C1D2B78"/>
  </w:style>
  <w:style w:type="paragraph" w:customStyle="1" w:styleId="A9B68370600941A5BEF2DC9407FC9D90">
    <w:name w:val="A9B68370600941A5BEF2DC9407FC9D90"/>
  </w:style>
  <w:style w:type="paragraph" w:customStyle="1" w:styleId="E9D01A8A48C64880A6A9C3FC52D41C4E">
    <w:name w:val="E9D01A8A48C64880A6A9C3FC52D41C4E"/>
  </w:style>
  <w:style w:type="paragraph" w:customStyle="1" w:styleId="3AE0FFAEFBAD4EDE9CB172709CF6267B">
    <w:name w:val="3AE0FFAEFBAD4EDE9CB172709CF6267B"/>
  </w:style>
  <w:style w:type="paragraph" w:customStyle="1" w:styleId="C80C09A07266498B9BD720A7FFFFDC8A">
    <w:name w:val="C80C09A07266498B9BD720A7FFFFDC8A"/>
  </w:style>
  <w:style w:type="paragraph" w:customStyle="1" w:styleId="174AE3BAA8AA4000B47A9055688F1D84">
    <w:name w:val="174AE3BAA8AA4000B47A9055688F1D84"/>
  </w:style>
  <w:style w:type="paragraph" w:customStyle="1" w:styleId="DBDE24027EF54E0983F8919C23DDE132">
    <w:name w:val="DBDE24027EF54E0983F8919C23DDE132"/>
  </w:style>
  <w:style w:type="paragraph" w:customStyle="1" w:styleId="F3A4503E97AF43278DF0C2813A912229">
    <w:name w:val="F3A4503E97AF43278DF0C2813A912229"/>
  </w:style>
  <w:style w:type="paragraph" w:customStyle="1" w:styleId="6E129EB81EF648D593E65025CEBA5357">
    <w:name w:val="6E129EB81EF648D593E65025CEBA5357"/>
  </w:style>
  <w:style w:type="paragraph" w:customStyle="1" w:styleId="AA4B0CBE8B8646A880E0D676B267CC0E">
    <w:name w:val="AA4B0CBE8B8646A880E0D676B267CC0E"/>
  </w:style>
  <w:style w:type="paragraph" w:customStyle="1" w:styleId="9FA4AF1B4FD744FE9E15BA80F7CDF021">
    <w:name w:val="9FA4AF1B4FD744FE9E15BA80F7CDF021"/>
  </w:style>
  <w:style w:type="paragraph" w:customStyle="1" w:styleId="20BB9A5AE74B41B398530F940C73E70D">
    <w:name w:val="20BB9A5AE74B41B398530F940C73E70D"/>
  </w:style>
  <w:style w:type="paragraph" w:customStyle="1" w:styleId="692FDDFA700E46DD9AF88F844F52C36D">
    <w:name w:val="692FDDFA700E46DD9AF88F844F52C36D"/>
  </w:style>
  <w:style w:type="paragraph" w:customStyle="1" w:styleId="3922AC9309BF4055A7A0BD09195945EC">
    <w:name w:val="3922AC9309BF4055A7A0BD09195945EC"/>
  </w:style>
  <w:style w:type="paragraph" w:customStyle="1" w:styleId="2AF24A6237A24AAE8F562EA0AA4A8638">
    <w:name w:val="2AF24A6237A24AAE8F562EA0AA4A8638"/>
  </w:style>
  <w:style w:type="paragraph" w:customStyle="1" w:styleId="ED73C1DD08A04DDD85B6A25415AE6192">
    <w:name w:val="ED73C1DD08A04DDD85B6A25415AE6192"/>
  </w:style>
  <w:style w:type="paragraph" w:customStyle="1" w:styleId="1A4E508B54114870AEA396A6BDC12F50">
    <w:name w:val="1A4E508B54114870AEA396A6BDC12F50"/>
  </w:style>
  <w:style w:type="paragraph" w:customStyle="1" w:styleId="0203A1B9897E4698BD8593D2143769A9">
    <w:name w:val="0203A1B9897E4698BD8593D2143769A9"/>
  </w:style>
  <w:style w:type="paragraph" w:customStyle="1" w:styleId="DFAADA823400456880A99E0F8B9FECC4">
    <w:name w:val="DFAADA823400456880A99E0F8B9FECC4"/>
  </w:style>
  <w:style w:type="paragraph" w:customStyle="1" w:styleId="5ABB2E8E7D654D86B2562205E47E62D3">
    <w:name w:val="5ABB2E8E7D654D86B2562205E47E62D3"/>
  </w:style>
  <w:style w:type="paragraph" w:customStyle="1" w:styleId="C554962068474E30AFDA9A41979FA6F5">
    <w:name w:val="C554962068474E30AFDA9A41979FA6F5"/>
  </w:style>
  <w:style w:type="paragraph" w:customStyle="1" w:styleId="235ED24A398A428F85BCDBB00EFA6BEE">
    <w:name w:val="235ED24A398A428F85BCDBB00EFA6BEE"/>
  </w:style>
  <w:style w:type="paragraph" w:customStyle="1" w:styleId="F3A7B7864AB343C9BE3642232C32270D">
    <w:name w:val="F3A7B7864AB343C9BE3642232C32270D"/>
  </w:style>
  <w:style w:type="paragraph" w:customStyle="1" w:styleId="4F0D48D1A58549D6A711D1CC0D0AD166">
    <w:name w:val="4F0D48D1A58549D6A711D1CC0D0AD166"/>
  </w:style>
  <w:style w:type="paragraph" w:customStyle="1" w:styleId="B4DDAFE4568E4CDC909E37D2449F0BC3">
    <w:name w:val="B4DDAFE4568E4CDC909E37D2449F0BC3"/>
  </w:style>
  <w:style w:type="paragraph" w:customStyle="1" w:styleId="B1AFFB10B0AB461F8AA69590256254D3">
    <w:name w:val="B1AFFB10B0AB461F8AA69590256254D3"/>
  </w:style>
  <w:style w:type="paragraph" w:customStyle="1" w:styleId="37C30799AAF641B58264AF8BD5E59633">
    <w:name w:val="37C30799AAF641B58264AF8BD5E59633"/>
  </w:style>
  <w:style w:type="paragraph" w:customStyle="1" w:styleId="0E47FACC08B24F129720B46A8D521D6F">
    <w:name w:val="0E47FACC08B24F129720B46A8D521D6F"/>
  </w:style>
  <w:style w:type="paragraph" w:customStyle="1" w:styleId="4C79F842C8704E4DB56AE569317929A8">
    <w:name w:val="4C79F842C8704E4DB56AE569317929A8"/>
  </w:style>
  <w:style w:type="paragraph" w:customStyle="1" w:styleId="8DB26DDC29EC4C32B843EBB1DA281397">
    <w:name w:val="8DB26DDC29EC4C32B843EBB1DA281397"/>
  </w:style>
  <w:style w:type="paragraph" w:customStyle="1" w:styleId="3E9302E1EC7F4434AD60C7AE1E1523BE">
    <w:name w:val="3E9302E1EC7F4434AD60C7AE1E1523BE"/>
  </w:style>
  <w:style w:type="paragraph" w:customStyle="1" w:styleId="5F964F246E714D61A072426FB98484C6">
    <w:name w:val="5F964F246E714D61A072426FB98484C6"/>
  </w:style>
  <w:style w:type="paragraph" w:customStyle="1" w:styleId="682949BAFF484391B8843B3AA6D228D2">
    <w:name w:val="682949BAFF484391B8843B3AA6D228D2"/>
  </w:style>
  <w:style w:type="paragraph" w:customStyle="1" w:styleId="69B8B0CB70124A7099DEEEBAD4F83E04">
    <w:name w:val="69B8B0CB70124A7099DEEEBAD4F83E04"/>
  </w:style>
  <w:style w:type="paragraph" w:customStyle="1" w:styleId="05F4CE21961841C8BB26C060E7E9C06D">
    <w:name w:val="05F4CE21961841C8BB26C060E7E9C06D"/>
  </w:style>
  <w:style w:type="paragraph" w:customStyle="1" w:styleId="CE5F94D2870B4A3C8D7E63731A79CC3A">
    <w:name w:val="CE5F94D2870B4A3C8D7E63731A79CC3A"/>
    <w:rsid w:val="008E4218"/>
  </w:style>
  <w:style w:type="paragraph" w:customStyle="1" w:styleId="90A1ECD58A98460DAE29C23016BDF29F">
    <w:name w:val="90A1ECD58A98460DAE29C23016BDF29F"/>
    <w:rsid w:val="008E4218"/>
  </w:style>
  <w:style w:type="paragraph" w:customStyle="1" w:styleId="D2544D04C58D4947A6A2969857019533">
    <w:name w:val="D2544D04C58D4947A6A2969857019533"/>
    <w:rsid w:val="008E4218"/>
  </w:style>
  <w:style w:type="paragraph" w:customStyle="1" w:styleId="E257BE08C7904AE0A0620B3F288EF298">
    <w:name w:val="E257BE08C7904AE0A0620B3F288EF298"/>
    <w:rsid w:val="008E4218"/>
  </w:style>
  <w:style w:type="paragraph" w:customStyle="1" w:styleId="0F1C0B64AB08493B86A41B324A1F3EBD">
    <w:name w:val="0F1C0B64AB08493B86A41B324A1F3EBD"/>
    <w:rsid w:val="008E4218"/>
  </w:style>
  <w:style w:type="paragraph" w:customStyle="1" w:styleId="466F2E92632D4F719183469017976BCA">
    <w:name w:val="466F2E92632D4F719183469017976BCA"/>
    <w:rsid w:val="008E4218"/>
  </w:style>
  <w:style w:type="paragraph" w:customStyle="1" w:styleId="BB36E0422C7649F2BCD596223754BDDE">
    <w:name w:val="BB36E0422C7649F2BCD596223754BDDE"/>
    <w:rsid w:val="008E4218"/>
  </w:style>
  <w:style w:type="paragraph" w:customStyle="1" w:styleId="A76AD00AB7554A31980BE067AED2C667">
    <w:name w:val="A76AD00AB7554A31980BE067AED2C667"/>
    <w:rsid w:val="008E4218"/>
  </w:style>
  <w:style w:type="paragraph" w:customStyle="1" w:styleId="E2CFA4E71D03487CBBCCB7F9099B8AB2">
    <w:name w:val="E2CFA4E71D03487CBBCCB7F9099B8AB2"/>
    <w:rsid w:val="008E4218"/>
  </w:style>
  <w:style w:type="paragraph" w:customStyle="1" w:styleId="F6BA33139F1148538DB421C187D61005">
    <w:name w:val="F6BA33139F1148538DB421C187D61005"/>
    <w:rsid w:val="008E4218"/>
  </w:style>
  <w:style w:type="paragraph" w:customStyle="1" w:styleId="FEC0B3DDE08F4EE580C04EB244675D08">
    <w:name w:val="FEC0B3DDE08F4EE580C04EB244675D08"/>
    <w:rsid w:val="008E4218"/>
  </w:style>
  <w:style w:type="paragraph" w:customStyle="1" w:styleId="CF6D23D9D58B4107A5B666C8F2F47F96">
    <w:name w:val="CF6D23D9D58B4107A5B666C8F2F47F96"/>
    <w:rsid w:val="0058492B"/>
  </w:style>
  <w:style w:type="paragraph" w:customStyle="1" w:styleId="DDEDB505F361492A8285B4B9177D1FAC">
    <w:name w:val="DDEDB505F361492A8285B4B9177D1FAC"/>
    <w:rsid w:val="0021679D"/>
  </w:style>
  <w:style w:type="paragraph" w:customStyle="1" w:styleId="5FDDAF1CDF4C4EAF9953E2E91D47CDC3">
    <w:name w:val="5FDDAF1CDF4C4EAF9953E2E91D47CDC3"/>
    <w:rsid w:val="0021679D"/>
  </w:style>
  <w:style w:type="paragraph" w:customStyle="1" w:styleId="2F063762514F44408751DF841EF3B1B3">
    <w:name w:val="2F063762514F44408751DF841EF3B1B3"/>
    <w:rsid w:val="0021679D"/>
  </w:style>
  <w:style w:type="paragraph" w:customStyle="1" w:styleId="BB89852425F944A491D3A67DFED2E87C">
    <w:name w:val="BB89852425F944A491D3A67DFED2E87C"/>
    <w:rsid w:val="0021679D"/>
  </w:style>
  <w:style w:type="paragraph" w:customStyle="1" w:styleId="607D936B2069490B82006CD7F9058C12">
    <w:name w:val="607D936B2069490B82006CD7F9058C12"/>
    <w:rsid w:val="0021679D"/>
  </w:style>
  <w:style w:type="paragraph" w:customStyle="1" w:styleId="BE3225A36F944956B02D1765122E8104">
    <w:name w:val="BE3225A36F944956B02D1765122E8104"/>
    <w:rsid w:val="00292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Groß</dc:creator>
  <cp:keywords/>
  <dc:description/>
  <cp:lastModifiedBy>Jason Matthias Markus Diers</cp:lastModifiedBy>
  <cp:revision>43</cp:revision>
  <dcterms:created xsi:type="dcterms:W3CDTF">2025-02-25T13:31:00Z</dcterms:created>
  <dcterms:modified xsi:type="dcterms:W3CDTF">2025-03-12T11:35:00Z</dcterms:modified>
</cp:coreProperties>
</file>